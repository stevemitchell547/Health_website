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A05" w:rsidRDefault="00E07A05">
      <w:pPr>
        <w:pStyle w:val="TextBody"/>
      </w:pPr>
    </w:p>
    <w:p w:rsidR="00E07A05" w:rsidRDefault="00E07A05">
      <w:pPr>
        <w:pStyle w:val="TextBody"/>
      </w:pPr>
    </w:p>
    <w:tbl>
      <w:tblPr>
        <w:tblW w:w="9638" w:type="dxa"/>
        <w:tblInd w:w="97" w:type="dxa"/>
        <w:tblBorders>
          <w:top w:val="single" w:sz="4" w:space="0" w:color="000001"/>
          <w:left w:val="single" w:sz="4" w:space="0" w:color="000001"/>
          <w:bottom w:val="single" w:sz="4" w:space="0" w:color="000001"/>
          <w:insideH w:val="single" w:sz="4" w:space="0" w:color="000001"/>
        </w:tblBorders>
        <w:tblCellMar>
          <w:top w:w="113" w:type="dxa"/>
          <w:left w:w="93" w:type="dxa"/>
          <w:bottom w:w="113" w:type="dxa"/>
          <w:right w:w="113" w:type="dxa"/>
        </w:tblCellMar>
        <w:tblLook w:val="0000" w:firstRow="0" w:lastRow="0" w:firstColumn="0" w:lastColumn="0" w:noHBand="0" w:noVBand="0"/>
      </w:tblPr>
      <w:tblGrid>
        <w:gridCol w:w="2627"/>
        <w:gridCol w:w="2363"/>
        <w:gridCol w:w="2240"/>
        <w:gridCol w:w="2408"/>
      </w:tblGrid>
      <w:tr w:rsidR="00E07A05">
        <w:trPr>
          <w:trHeight w:val="510"/>
        </w:trPr>
        <w:tc>
          <w:tcPr>
            <w:tcW w:w="2626" w:type="dxa"/>
            <w:tcBorders>
              <w:top w:val="single" w:sz="4" w:space="0" w:color="000001"/>
              <w:left w:val="single" w:sz="4" w:space="0" w:color="000001"/>
              <w:bottom w:val="single" w:sz="4" w:space="0" w:color="000001"/>
            </w:tcBorders>
            <w:shd w:val="clear" w:color="auto" w:fill="auto"/>
            <w:tcMar>
              <w:left w:w="93" w:type="dxa"/>
            </w:tcMar>
            <w:vAlign w:val="center"/>
          </w:tcPr>
          <w:p w:rsidR="00E07A05" w:rsidRDefault="005907F9">
            <w:pPr>
              <w:rPr>
                <w:rFonts w:ascii="Arial" w:hAnsi="Arial" w:cs="Arial"/>
              </w:rPr>
            </w:pPr>
            <w:r>
              <w:rPr>
                <w:rFonts w:ascii="Arial" w:hAnsi="Arial" w:cs="Arial"/>
              </w:rPr>
              <w:t>Programme:</w:t>
            </w:r>
          </w:p>
        </w:tc>
        <w:tc>
          <w:tcPr>
            <w:tcW w:w="7011" w:type="dxa"/>
            <w:gridSpan w:val="3"/>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E07A05" w:rsidRDefault="005907F9">
            <w:pPr>
              <w:rPr>
                <w:rFonts w:ascii="Arial" w:hAnsi="Arial" w:cs="Arial"/>
              </w:rPr>
            </w:pPr>
            <w:r>
              <w:rPr>
                <w:rFonts w:ascii="Arial" w:hAnsi="Arial" w:cs="Arial"/>
              </w:rPr>
              <w:t>F03332B Diploma in IT</w:t>
            </w:r>
          </w:p>
        </w:tc>
      </w:tr>
      <w:tr w:rsidR="00E07A05">
        <w:trPr>
          <w:trHeight w:val="510"/>
        </w:trPr>
        <w:tc>
          <w:tcPr>
            <w:tcW w:w="2626" w:type="dxa"/>
            <w:tcBorders>
              <w:top w:val="single" w:sz="4" w:space="0" w:color="000001"/>
              <w:left w:val="single" w:sz="4" w:space="0" w:color="000001"/>
              <w:bottom w:val="single" w:sz="4" w:space="0" w:color="000001"/>
            </w:tcBorders>
            <w:shd w:val="clear" w:color="auto" w:fill="auto"/>
            <w:tcMar>
              <w:left w:w="93" w:type="dxa"/>
            </w:tcMar>
            <w:vAlign w:val="center"/>
          </w:tcPr>
          <w:p w:rsidR="00E07A05" w:rsidRDefault="005907F9">
            <w:pPr>
              <w:rPr>
                <w:rFonts w:ascii="Arial" w:hAnsi="Arial" w:cs="Arial"/>
              </w:rPr>
            </w:pPr>
            <w:r>
              <w:rPr>
                <w:rFonts w:ascii="Arial" w:hAnsi="Arial" w:cs="Arial"/>
              </w:rPr>
              <w:t>Unit (No. and Name):</w:t>
            </w:r>
          </w:p>
        </w:tc>
        <w:tc>
          <w:tcPr>
            <w:tcW w:w="7011" w:type="dxa"/>
            <w:gridSpan w:val="3"/>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E07A05" w:rsidRDefault="005907F9">
            <w:r>
              <w:rPr>
                <w:rFonts w:ascii="Arial" w:hAnsi="Arial" w:cs="Arial"/>
              </w:rPr>
              <w:t>Unit 28 Website Production</w:t>
            </w:r>
          </w:p>
        </w:tc>
      </w:tr>
      <w:tr w:rsidR="00E07A05">
        <w:trPr>
          <w:trHeight w:val="510"/>
        </w:trPr>
        <w:tc>
          <w:tcPr>
            <w:tcW w:w="2626" w:type="dxa"/>
            <w:tcBorders>
              <w:top w:val="single" w:sz="4" w:space="0" w:color="000001"/>
              <w:left w:val="single" w:sz="4" w:space="0" w:color="000001"/>
              <w:bottom w:val="single" w:sz="4" w:space="0" w:color="000001"/>
            </w:tcBorders>
            <w:shd w:val="clear" w:color="auto" w:fill="auto"/>
            <w:tcMar>
              <w:left w:w="93" w:type="dxa"/>
            </w:tcMar>
            <w:vAlign w:val="center"/>
          </w:tcPr>
          <w:p w:rsidR="00E07A05" w:rsidRDefault="005907F9">
            <w:pPr>
              <w:rPr>
                <w:rFonts w:ascii="Arial" w:hAnsi="Arial" w:cs="Arial"/>
              </w:rPr>
            </w:pPr>
            <w:r>
              <w:rPr>
                <w:rFonts w:ascii="Arial" w:hAnsi="Arial" w:cs="Arial"/>
              </w:rPr>
              <w:t>Assignment Title:</w:t>
            </w:r>
          </w:p>
        </w:tc>
        <w:tc>
          <w:tcPr>
            <w:tcW w:w="7011" w:type="dxa"/>
            <w:gridSpan w:val="3"/>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E07A05" w:rsidRDefault="005907F9">
            <w:r>
              <w:rPr>
                <w:rFonts w:ascii="Arial" w:hAnsi="Arial" w:cs="Arial"/>
              </w:rPr>
              <w:t>Assignment 1 Workbook</w:t>
            </w:r>
          </w:p>
        </w:tc>
      </w:tr>
      <w:tr w:rsidR="00E07A05">
        <w:trPr>
          <w:trHeight w:val="510"/>
        </w:trPr>
        <w:tc>
          <w:tcPr>
            <w:tcW w:w="2626" w:type="dxa"/>
            <w:tcBorders>
              <w:top w:val="single" w:sz="4" w:space="0" w:color="000001"/>
              <w:left w:val="single" w:sz="4" w:space="0" w:color="000001"/>
              <w:bottom w:val="single" w:sz="4" w:space="0" w:color="000001"/>
            </w:tcBorders>
            <w:shd w:val="clear" w:color="auto" w:fill="auto"/>
            <w:tcMar>
              <w:left w:w="93" w:type="dxa"/>
            </w:tcMar>
            <w:vAlign w:val="center"/>
          </w:tcPr>
          <w:p w:rsidR="00E07A05" w:rsidRDefault="005907F9">
            <w:pPr>
              <w:rPr>
                <w:rFonts w:ascii="Arial" w:hAnsi="Arial" w:cs="Arial"/>
              </w:rPr>
            </w:pPr>
            <w:r>
              <w:rPr>
                <w:rFonts w:ascii="Arial" w:hAnsi="Arial" w:cs="Arial"/>
              </w:rPr>
              <w:t>Start Date:</w:t>
            </w:r>
          </w:p>
        </w:tc>
        <w:tc>
          <w:tcPr>
            <w:tcW w:w="2363" w:type="dxa"/>
            <w:tcBorders>
              <w:top w:val="single" w:sz="4" w:space="0" w:color="000001"/>
              <w:left w:val="single" w:sz="4" w:space="0" w:color="000001"/>
              <w:bottom w:val="single" w:sz="4" w:space="0" w:color="000001"/>
            </w:tcBorders>
            <w:shd w:val="clear" w:color="auto" w:fill="auto"/>
            <w:tcMar>
              <w:left w:w="93" w:type="dxa"/>
            </w:tcMar>
            <w:vAlign w:val="center"/>
          </w:tcPr>
          <w:p w:rsidR="00E07A05" w:rsidRDefault="005907F9">
            <w:r>
              <w:rPr>
                <w:rFonts w:ascii="Arial" w:hAnsi="Arial" w:cs="Arial"/>
              </w:rPr>
              <w:t>2016-03-14</w:t>
            </w:r>
          </w:p>
        </w:tc>
        <w:tc>
          <w:tcPr>
            <w:tcW w:w="2240" w:type="dxa"/>
            <w:tcBorders>
              <w:top w:val="single" w:sz="4" w:space="0" w:color="000001"/>
              <w:left w:val="single" w:sz="4" w:space="0" w:color="000001"/>
              <w:bottom w:val="single" w:sz="4" w:space="0" w:color="000001"/>
            </w:tcBorders>
            <w:shd w:val="clear" w:color="auto" w:fill="auto"/>
            <w:tcMar>
              <w:left w:w="93" w:type="dxa"/>
            </w:tcMar>
            <w:vAlign w:val="center"/>
          </w:tcPr>
          <w:p w:rsidR="00E07A05" w:rsidRDefault="005907F9">
            <w:pPr>
              <w:rPr>
                <w:rFonts w:ascii="Arial" w:hAnsi="Arial" w:cs="Arial"/>
              </w:rPr>
            </w:pPr>
            <w:r>
              <w:rPr>
                <w:rFonts w:ascii="Arial" w:hAnsi="Arial" w:cs="Arial"/>
              </w:rPr>
              <w:t>Submission Date:</w:t>
            </w:r>
          </w:p>
        </w:tc>
        <w:tc>
          <w:tcPr>
            <w:tcW w:w="2408"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E07A05" w:rsidRDefault="005907F9">
            <w:r>
              <w:rPr>
                <w:rFonts w:ascii="Arial" w:hAnsi="Arial" w:cs="Arial"/>
              </w:rPr>
              <w:t>2016-03-27</w:t>
            </w:r>
          </w:p>
        </w:tc>
      </w:tr>
      <w:tr w:rsidR="00E07A05">
        <w:trPr>
          <w:trHeight w:val="510"/>
        </w:trPr>
        <w:tc>
          <w:tcPr>
            <w:tcW w:w="2626" w:type="dxa"/>
            <w:tcBorders>
              <w:top w:val="single" w:sz="4" w:space="0" w:color="000001"/>
              <w:left w:val="single" w:sz="4" w:space="0" w:color="000001"/>
              <w:bottom w:val="single" w:sz="4" w:space="0" w:color="000001"/>
            </w:tcBorders>
            <w:shd w:val="clear" w:color="auto" w:fill="auto"/>
            <w:tcMar>
              <w:left w:w="93" w:type="dxa"/>
            </w:tcMar>
            <w:vAlign w:val="center"/>
          </w:tcPr>
          <w:p w:rsidR="00E07A05" w:rsidRDefault="005907F9">
            <w:pPr>
              <w:rPr>
                <w:rFonts w:ascii="Arial" w:hAnsi="Arial" w:cs="Arial"/>
              </w:rPr>
            </w:pPr>
            <w:r>
              <w:rPr>
                <w:rFonts w:ascii="Arial" w:hAnsi="Arial" w:cs="Arial"/>
              </w:rPr>
              <w:t>Marking Tutor:</w:t>
            </w:r>
          </w:p>
        </w:tc>
        <w:tc>
          <w:tcPr>
            <w:tcW w:w="7011" w:type="dxa"/>
            <w:gridSpan w:val="3"/>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E07A05" w:rsidRDefault="005907F9">
            <w:pPr>
              <w:rPr>
                <w:rFonts w:ascii="Arial" w:hAnsi="Arial" w:cs="Arial"/>
              </w:rPr>
            </w:pPr>
            <w:r>
              <w:rPr>
                <w:rFonts w:ascii="Arial" w:hAnsi="Arial" w:cs="Arial"/>
              </w:rPr>
              <w:t xml:space="preserve">Steve </w:t>
            </w:r>
            <w:proofErr w:type="spellStart"/>
            <w:r>
              <w:rPr>
                <w:rFonts w:ascii="Arial" w:hAnsi="Arial" w:cs="Arial"/>
              </w:rPr>
              <w:t>Smethurst</w:t>
            </w:r>
            <w:proofErr w:type="spellEnd"/>
          </w:p>
        </w:tc>
      </w:tr>
      <w:tr w:rsidR="00E07A05">
        <w:trPr>
          <w:trHeight w:val="510"/>
        </w:trPr>
        <w:tc>
          <w:tcPr>
            <w:tcW w:w="2626" w:type="dxa"/>
            <w:tcBorders>
              <w:top w:val="single" w:sz="4" w:space="0" w:color="000001"/>
              <w:left w:val="single" w:sz="4" w:space="0" w:color="000001"/>
              <w:bottom w:val="single" w:sz="4" w:space="0" w:color="000001"/>
            </w:tcBorders>
            <w:shd w:val="clear" w:color="auto" w:fill="auto"/>
            <w:tcMar>
              <w:left w:w="93" w:type="dxa"/>
            </w:tcMar>
            <w:vAlign w:val="center"/>
          </w:tcPr>
          <w:p w:rsidR="00E07A05" w:rsidRDefault="005907F9">
            <w:pPr>
              <w:rPr>
                <w:rFonts w:ascii="Arial" w:hAnsi="Arial" w:cs="Arial"/>
              </w:rPr>
            </w:pPr>
            <w:r>
              <w:rPr>
                <w:rFonts w:ascii="Arial" w:hAnsi="Arial" w:cs="Arial"/>
              </w:rPr>
              <w:t>Internal Verifier (Brief):</w:t>
            </w:r>
          </w:p>
        </w:tc>
        <w:tc>
          <w:tcPr>
            <w:tcW w:w="7011" w:type="dxa"/>
            <w:gridSpan w:val="3"/>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E07A05" w:rsidRDefault="005907F9">
            <w:r>
              <w:rPr>
                <w:rFonts w:ascii="Arial" w:hAnsi="Arial" w:cs="Arial"/>
              </w:rPr>
              <w:t>Denys Lewis</w:t>
            </w:r>
          </w:p>
        </w:tc>
      </w:tr>
      <w:tr w:rsidR="00E07A05">
        <w:trPr>
          <w:trHeight w:val="510"/>
        </w:trPr>
        <w:tc>
          <w:tcPr>
            <w:tcW w:w="2626" w:type="dxa"/>
            <w:tcBorders>
              <w:top w:val="single" w:sz="4" w:space="0" w:color="000001"/>
              <w:left w:val="single" w:sz="4" w:space="0" w:color="000001"/>
              <w:bottom w:val="single" w:sz="4" w:space="0" w:color="000001"/>
            </w:tcBorders>
            <w:shd w:val="clear" w:color="auto" w:fill="auto"/>
            <w:tcMar>
              <w:left w:w="93" w:type="dxa"/>
            </w:tcMar>
            <w:vAlign w:val="center"/>
          </w:tcPr>
          <w:p w:rsidR="00E07A05" w:rsidRDefault="005907F9">
            <w:pPr>
              <w:rPr>
                <w:rFonts w:ascii="Arial" w:hAnsi="Arial" w:cs="Arial"/>
              </w:rPr>
            </w:pPr>
            <w:r>
              <w:rPr>
                <w:rFonts w:ascii="Arial" w:hAnsi="Arial" w:cs="Arial"/>
              </w:rPr>
              <w:t>Brief Verified (Date):</w:t>
            </w:r>
          </w:p>
        </w:tc>
        <w:tc>
          <w:tcPr>
            <w:tcW w:w="7011" w:type="dxa"/>
            <w:gridSpan w:val="3"/>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E07A05" w:rsidRDefault="005907F9">
            <w:r>
              <w:rPr>
                <w:rFonts w:ascii="Arial" w:hAnsi="Arial" w:cs="Arial"/>
              </w:rPr>
              <w:t>2016-03-04</w:t>
            </w:r>
          </w:p>
        </w:tc>
      </w:tr>
      <w:tr w:rsidR="00E07A05">
        <w:trPr>
          <w:trHeight w:val="510"/>
        </w:trPr>
        <w:tc>
          <w:tcPr>
            <w:tcW w:w="2626" w:type="dxa"/>
            <w:tcBorders>
              <w:top w:val="single" w:sz="4" w:space="0" w:color="000001"/>
              <w:left w:val="single" w:sz="4" w:space="0" w:color="000001"/>
              <w:bottom w:val="single" w:sz="4" w:space="0" w:color="000001"/>
            </w:tcBorders>
            <w:shd w:val="clear" w:color="auto" w:fill="auto"/>
            <w:tcMar>
              <w:left w:w="93" w:type="dxa"/>
            </w:tcMar>
            <w:vAlign w:val="center"/>
          </w:tcPr>
          <w:p w:rsidR="00E07A05" w:rsidRDefault="005907F9">
            <w:pPr>
              <w:rPr>
                <w:rFonts w:ascii="Arial" w:hAnsi="Arial" w:cs="Arial"/>
              </w:rPr>
            </w:pPr>
            <w:r>
              <w:rPr>
                <w:rFonts w:ascii="Arial" w:hAnsi="Arial" w:cs="Arial"/>
              </w:rPr>
              <w:t>Internal Verifier (Assessment)</w:t>
            </w:r>
          </w:p>
        </w:tc>
        <w:tc>
          <w:tcPr>
            <w:tcW w:w="7011" w:type="dxa"/>
            <w:gridSpan w:val="3"/>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E07A05" w:rsidRDefault="00E07A05">
            <w:pPr>
              <w:rPr>
                <w:rFonts w:ascii="Arial" w:hAnsi="Arial" w:cs="Arial"/>
              </w:rPr>
            </w:pPr>
          </w:p>
        </w:tc>
      </w:tr>
    </w:tbl>
    <w:p w:rsidR="00E07A05" w:rsidRDefault="00E07A05">
      <w:pPr>
        <w:rPr>
          <w:rFonts w:ascii="Arial" w:hAnsi="Arial" w:cs="Arial"/>
          <w:b/>
        </w:rPr>
      </w:pPr>
    </w:p>
    <w:p w:rsidR="00E07A05" w:rsidRDefault="005907F9">
      <w:pPr>
        <w:rPr>
          <w:rFonts w:ascii="Arial" w:hAnsi="Arial" w:cs="Arial"/>
          <w:b/>
        </w:rPr>
      </w:pPr>
      <w:r>
        <w:rPr>
          <w:rFonts w:ascii="Arial" w:hAnsi="Arial" w:cs="Arial"/>
          <w:b/>
        </w:rPr>
        <w:t>GRADING CRITERIA</w:t>
      </w:r>
    </w:p>
    <w:tbl>
      <w:tblPr>
        <w:tblW w:w="9638" w:type="dxa"/>
        <w:tblInd w:w="9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13" w:type="dxa"/>
          <w:left w:w="93" w:type="dxa"/>
          <w:bottom w:w="113" w:type="dxa"/>
          <w:right w:w="113" w:type="dxa"/>
        </w:tblCellMar>
        <w:tblLook w:val="0000" w:firstRow="0" w:lastRow="0" w:firstColumn="0" w:lastColumn="0" w:noHBand="0" w:noVBand="0"/>
      </w:tblPr>
      <w:tblGrid>
        <w:gridCol w:w="1333"/>
        <w:gridCol w:w="1233"/>
        <w:gridCol w:w="7072"/>
      </w:tblGrid>
      <w:tr w:rsidR="00E07A05">
        <w:trPr>
          <w:trHeight w:val="397"/>
        </w:trPr>
        <w:tc>
          <w:tcPr>
            <w:tcW w:w="9638" w:type="dxa"/>
            <w:gridSpan w:val="3"/>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E07A05" w:rsidRDefault="005907F9">
            <w:pPr>
              <w:rPr>
                <w:rFonts w:ascii="Arial" w:hAnsi="Arial" w:cs="Arial"/>
                <w:b/>
              </w:rPr>
            </w:pPr>
            <w:r>
              <w:rPr>
                <w:rFonts w:ascii="Arial" w:hAnsi="Arial" w:cs="Arial"/>
                <w:b/>
              </w:rPr>
              <w:t>Unit:</w:t>
            </w:r>
          </w:p>
        </w:tc>
      </w:tr>
      <w:tr w:rsidR="00E07A05">
        <w:tc>
          <w:tcPr>
            <w:tcW w:w="1333"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E07A05" w:rsidRDefault="005907F9">
            <w:pPr>
              <w:jc w:val="center"/>
              <w:rPr>
                <w:rFonts w:ascii="Arial" w:hAnsi="Arial" w:cs="Arial"/>
                <w:b/>
              </w:rPr>
            </w:pPr>
            <w:r>
              <w:rPr>
                <w:rFonts w:ascii="Arial" w:hAnsi="Arial" w:cs="Arial"/>
                <w:b/>
              </w:rPr>
              <w:t>Criteria</w:t>
            </w:r>
          </w:p>
        </w:tc>
        <w:tc>
          <w:tcPr>
            <w:tcW w:w="1233"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E07A05" w:rsidRDefault="005907F9">
            <w:pPr>
              <w:jc w:val="center"/>
              <w:rPr>
                <w:rFonts w:ascii="Arial" w:hAnsi="Arial" w:cs="Arial"/>
                <w:b/>
              </w:rPr>
            </w:pPr>
            <w:r>
              <w:rPr>
                <w:rFonts w:ascii="Arial" w:hAnsi="Arial" w:cs="Arial"/>
                <w:b/>
              </w:rPr>
              <w:t>Task</w:t>
            </w:r>
          </w:p>
        </w:tc>
        <w:tc>
          <w:tcPr>
            <w:tcW w:w="7072"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E07A05" w:rsidRDefault="00E07A05">
            <w:pPr>
              <w:rPr>
                <w:rFonts w:ascii="Arial" w:hAnsi="Arial" w:cs="Arial"/>
                <w:b/>
              </w:rPr>
            </w:pPr>
          </w:p>
        </w:tc>
      </w:tr>
      <w:tr w:rsidR="00E07A05">
        <w:trPr>
          <w:trHeight w:val="567"/>
        </w:trPr>
        <w:tc>
          <w:tcPr>
            <w:tcW w:w="1333"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E07A05" w:rsidRDefault="005907F9">
            <w:pPr>
              <w:pStyle w:val="TableContent"/>
              <w:jc w:val="center"/>
            </w:pPr>
            <w:r>
              <w:t>P1</w:t>
            </w:r>
          </w:p>
        </w:tc>
        <w:tc>
          <w:tcPr>
            <w:tcW w:w="1233"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E07A05" w:rsidRDefault="005907F9">
            <w:pPr>
              <w:pStyle w:val="TableContent"/>
              <w:jc w:val="center"/>
            </w:pPr>
            <w:r>
              <w:t>1</w:t>
            </w:r>
          </w:p>
        </w:tc>
        <w:tc>
          <w:tcPr>
            <w:tcW w:w="7072"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E07A05" w:rsidRDefault="005907F9">
            <w:pPr>
              <w:pStyle w:val="TableContent"/>
            </w:pPr>
            <w:r>
              <w:t>outline the web architecture and components which enable internet and web functionality</w:t>
            </w:r>
          </w:p>
        </w:tc>
      </w:tr>
      <w:tr w:rsidR="00E07A05">
        <w:trPr>
          <w:trHeight w:val="567"/>
        </w:trPr>
        <w:tc>
          <w:tcPr>
            <w:tcW w:w="1333"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E07A05" w:rsidRDefault="005907F9">
            <w:pPr>
              <w:pStyle w:val="TableContent"/>
              <w:jc w:val="center"/>
            </w:pPr>
            <w:r>
              <w:t>P2</w:t>
            </w:r>
          </w:p>
        </w:tc>
        <w:tc>
          <w:tcPr>
            <w:tcW w:w="1233"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E07A05" w:rsidRDefault="005907F9">
            <w:pPr>
              <w:pStyle w:val="TableContent"/>
              <w:jc w:val="center"/>
            </w:pPr>
            <w:r>
              <w:t>1</w:t>
            </w:r>
          </w:p>
        </w:tc>
        <w:tc>
          <w:tcPr>
            <w:tcW w:w="7072"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E07A05" w:rsidRDefault="005907F9">
            <w:pPr>
              <w:pStyle w:val="TableContent"/>
            </w:pPr>
            <w:r>
              <w:t>explain the user side and server side factors that influence the performance of a website</w:t>
            </w:r>
          </w:p>
        </w:tc>
      </w:tr>
      <w:tr w:rsidR="00E07A05">
        <w:trPr>
          <w:trHeight w:val="567"/>
        </w:trPr>
        <w:tc>
          <w:tcPr>
            <w:tcW w:w="1333"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E07A05" w:rsidRDefault="005907F9">
            <w:pPr>
              <w:pStyle w:val="TableContent"/>
              <w:jc w:val="center"/>
            </w:pPr>
            <w:r>
              <w:t>P3</w:t>
            </w:r>
          </w:p>
        </w:tc>
        <w:tc>
          <w:tcPr>
            <w:tcW w:w="1233"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E07A05" w:rsidRDefault="005907F9">
            <w:pPr>
              <w:pStyle w:val="TableContent"/>
              <w:jc w:val="center"/>
            </w:pPr>
            <w:r>
              <w:t>1</w:t>
            </w:r>
          </w:p>
        </w:tc>
        <w:tc>
          <w:tcPr>
            <w:tcW w:w="7072"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E07A05" w:rsidRDefault="005907F9">
            <w:pPr>
              <w:pStyle w:val="TableContent"/>
            </w:pPr>
            <w:r>
              <w:t>explain the security risks and protection mechanisms involved in website performance</w:t>
            </w:r>
          </w:p>
        </w:tc>
      </w:tr>
      <w:tr w:rsidR="00E07A05">
        <w:trPr>
          <w:trHeight w:val="567"/>
        </w:trPr>
        <w:tc>
          <w:tcPr>
            <w:tcW w:w="1333"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E07A05" w:rsidRDefault="005907F9">
            <w:pPr>
              <w:pStyle w:val="TableContent"/>
              <w:jc w:val="center"/>
            </w:pPr>
            <w:r>
              <w:t>M1</w:t>
            </w:r>
          </w:p>
        </w:tc>
        <w:tc>
          <w:tcPr>
            <w:tcW w:w="1233"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E07A05" w:rsidRDefault="005907F9">
            <w:pPr>
              <w:pStyle w:val="TableContent"/>
              <w:jc w:val="center"/>
            </w:pPr>
            <w:r>
              <w:t>1</w:t>
            </w:r>
          </w:p>
        </w:tc>
        <w:tc>
          <w:tcPr>
            <w:tcW w:w="7072"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E07A05" w:rsidRDefault="005907F9">
            <w:pPr>
              <w:pStyle w:val="TableContent"/>
            </w:pPr>
            <w:r>
              <w:t>explain the role of web architecture in website communications</w:t>
            </w:r>
          </w:p>
        </w:tc>
      </w:tr>
      <w:tr w:rsidR="00E07A05">
        <w:trPr>
          <w:trHeight w:val="567"/>
        </w:trPr>
        <w:tc>
          <w:tcPr>
            <w:tcW w:w="1333"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E07A05" w:rsidRDefault="005907F9">
            <w:pPr>
              <w:pStyle w:val="TableContent"/>
              <w:jc w:val="center"/>
            </w:pPr>
            <w:r>
              <w:t>D1</w:t>
            </w:r>
          </w:p>
        </w:tc>
        <w:tc>
          <w:tcPr>
            <w:tcW w:w="1233"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E07A05" w:rsidRDefault="005907F9">
            <w:pPr>
              <w:pStyle w:val="TableContent"/>
              <w:jc w:val="center"/>
            </w:pPr>
            <w:r>
              <w:t>2</w:t>
            </w:r>
          </w:p>
        </w:tc>
        <w:tc>
          <w:tcPr>
            <w:tcW w:w="7072"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E07A05" w:rsidRDefault="005907F9">
            <w:pPr>
              <w:pStyle w:val="TableContent"/>
            </w:pPr>
            <w:r>
              <w:t>explain the role of the TCP/IP protocol and how it links to application layer protocols</w:t>
            </w:r>
          </w:p>
        </w:tc>
      </w:tr>
    </w:tbl>
    <w:p w:rsidR="00E07A05" w:rsidRDefault="00E07A05">
      <w:pPr>
        <w:pStyle w:val="NoSpacing"/>
      </w:pPr>
    </w:p>
    <w:p w:rsidR="00E07A05" w:rsidRDefault="005907F9">
      <w:r>
        <w:rPr>
          <w:rFonts w:ascii="Arial" w:hAnsi="Arial" w:cs="Arial"/>
          <w:b/>
        </w:rPr>
        <w:t>Plagiarism</w:t>
      </w:r>
      <w:proofErr w:type="gramStart"/>
      <w:r>
        <w:rPr>
          <w:rFonts w:ascii="Arial" w:hAnsi="Arial" w:cs="Arial"/>
          <w:b/>
        </w:rPr>
        <w:t>:</w:t>
      </w:r>
      <w:proofErr w:type="gramEnd"/>
      <w:r>
        <w:rPr>
          <w:rFonts w:ascii="Arial" w:hAnsi="Arial" w:cs="Arial"/>
        </w:rPr>
        <w:br/>
        <w:t>Work handed in against this brief must be the learner’s own work. Any content not generated by the learner must be appropriately referenced, otherwise it will be taken to be that of the learner submitting it.  Any infringement of the College’s Plagiarism guidelines will result in the Assignment not being marked and Disciplinary proceedings initiated.</w:t>
      </w:r>
    </w:p>
    <w:p w:rsidR="00E07A05" w:rsidRDefault="005907F9">
      <w:pPr>
        <w:pStyle w:val="Heading1"/>
      </w:pPr>
      <w:r>
        <w:rPr>
          <w:rFonts w:eastAsia="SimSun" w:cs="Arial"/>
          <w:sz w:val="24"/>
          <w:szCs w:val="24"/>
        </w:rPr>
        <w:lastRenderedPageBreak/>
        <w:t>Note</w:t>
      </w:r>
    </w:p>
    <w:p w:rsidR="00E07A05" w:rsidRDefault="005907F9">
      <w:pPr>
        <w:pStyle w:val="question"/>
        <w:rPr>
          <w:rFonts w:ascii="Arial" w:hAnsi="Arial" w:cs="Arial"/>
        </w:rPr>
      </w:pPr>
      <w:r>
        <w:rPr>
          <w:rFonts w:ascii="Arial" w:hAnsi="Arial" w:cs="Arial"/>
        </w:rPr>
        <w:t>Unless there are instructions otherwise, the space given for writing an answer indicates the amount of writing you are expected to do</w:t>
      </w:r>
      <w:r>
        <w:br w:type="page"/>
      </w:r>
    </w:p>
    <w:p w:rsidR="00E07A05" w:rsidRDefault="005907F9">
      <w:pPr>
        <w:pStyle w:val="Heading2"/>
        <w:numPr>
          <w:ilvl w:val="1"/>
          <w:numId w:val="1"/>
        </w:numPr>
      </w:pPr>
      <w:r>
        <w:lastRenderedPageBreak/>
        <w:t>P1 – Outline the web architecture and components which enable Internet and Web functionality</w:t>
      </w:r>
    </w:p>
    <w:p w:rsidR="00E07A05" w:rsidRDefault="00E07A05">
      <w:pPr>
        <w:pStyle w:val="question"/>
      </w:pPr>
    </w:p>
    <w:p w:rsidR="00E07A05" w:rsidRDefault="005907F9">
      <w:pPr>
        <w:pStyle w:val="question"/>
      </w:pPr>
      <w:r>
        <w:t>Insert the correct phrase, from (a) Internet and (b) World Wide Web</w:t>
      </w:r>
    </w:p>
    <w:p w:rsidR="00E07A05" w:rsidRDefault="00B958CF">
      <w:pPr>
        <w:pStyle w:val="answer0"/>
      </w:pPr>
      <w:r>
        <w:t>The internet is larger than the World Wide Web.</w:t>
      </w:r>
    </w:p>
    <w:p w:rsidR="00E07A05" w:rsidRDefault="00E07A05">
      <w:pPr>
        <w:pStyle w:val="question"/>
      </w:pPr>
    </w:p>
    <w:p w:rsidR="00E07A05" w:rsidRDefault="005907F9">
      <w:pPr>
        <w:pStyle w:val="question"/>
      </w:pPr>
      <w:r>
        <w:t xml:space="preserve">What role / purpose do the following organisations have in the running of the </w:t>
      </w:r>
      <w:proofErr w:type="gramStart"/>
      <w:r>
        <w:t>Internet</w:t>
      </w:r>
      <w:proofErr w:type="gramEnd"/>
    </w:p>
    <w:p w:rsidR="00E07A05" w:rsidRDefault="005907F9">
      <w:pPr>
        <w:pStyle w:val="question"/>
        <w:numPr>
          <w:ilvl w:val="0"/>
          <w:numId w:val="2"/>
        </w:numPr>
      </w:pPr>
      <w:r>
        <w:t>Internet Service Providers (ISP):</w:t>
      </w:r>
    </w:p>
    <w:p w:rsidR="00E07A05" w:rsidRDefault="00687898">
      <w:pPr>
        <w:pStyle w:val="answer0"/>
      </w:pPr>
      <w:r>
        <w:t>A</w:t>
      </w:r>
      <w:r w:rsidR="00381766">
        <w:t xml:space="preserve">n internet service provider provides people with internet connection so that they can browse and use the internet, they are also responsible for maintaining internet connectivity. </w:t>
      </w:r>
    </w:p>
    <w:p w:rsidR="00E07A05" w:rsidRDefault="00E07A05">
      <w:pPr>
        <w:pStyle w:val="answer0"/>
      </w:pPr>
    </w:p>
    <w:p w:rsidR="00E07A05" w:rsidRDefault="005907F9">
      <w:pPr>
        <w:pStyle w:val="question"/>
        <w:numPr>
          <w:ilvl w:val="0"/>
          <w:numId w:val="2"/>
        </w:numPr>
      </w:pPr>
      <w:r>
        <w:t>web hosting services:</w:t>
      </w:r>
    </w:p>
    <w:p w:rsidR="00E07A05" w:rsidRDefault="00687898">
      <w:pPr>
        <w:pStyle w:val="answer0"/>
      </w:pPr>
      <w:r>
        <w:t>A</w:t>
      </w:r>
      <w:r w:rsidR="00381766">
        <w:t xml:space="preserve"> web hosting service is used to allow people who own websites to host them </w:t>
      </w:r>
      <w:r w:rsidR="00793CEB">
        <w:t>and give the website an internet connection so it can be accessed by the public who use the web. These people are responsible for hosting and maintain the internet connection of dozens of websites.</w:t>
      </w:r>
    </w:p>
    <w:p w:rsidR="00E07A05" w:rsidRDefault="00E07A05">
      <w:pPr>
        <w:pStyle w:val="answer0"/>
      </w:pPr>
    </w:p>
    <w:p w:rsidR="00E07A05" w:rsidRDefault="005907F9">
      <w:pPr>
        <w:pStyle w:val="question"/>
        <w:numPr>
          <w:ilvl w:val="0"/>
          <w:numId w:val="2"/>
        </w:numPr>
      </w:pPr>
      <w:r>
        <w:t>Name one ISP:</w:t>
      </w:r>
    </w:p>
    <w:p w:rsidR="00E07A05" w:rsidRDefault="00793CEB">
      <w:pPr>
        <w:pStyle w:val="answer0"/>
      </w:pPr>
      <w:r>
        <w:t>British Telecoms or BT</w:t>
      </w:r>
    </w:p>
    <w:p w:rsidR="00E07A05" w:rsidRDefault="005907F9">
      <w:pPr>
        <w:pStyle w:val="question"/>
        <w:numPr>
          <w:ilvl w:val="0"/>
          <w:numId w:val="2"/>
        </w:numPr>
      </w:pPr>
      <w:r>
        <w:t>Name one Web Host:</w:t>
      </w:r>
    </w:p>
    <w:p w:rsidR="00E07A05" w:rsidRDefault="00793CEB">
      <w:pPr>
        <w:pStyle w:val="answer0"/>
      </w:pPr>
      <w:proofErr w:type="spellStart"/>
      <w:proofErr w:type="gramStart"/>
      <w:r>
        <w:t>godaddy</w:t>
      </w:r>
      <w:proofErr w:type="spellEnd"/>
      <w:proofErr w:type="gramEnd"/>
      <w:r>
        <w:t xml:space="preserve"> </w:t>
      </w:r>
    </w:p>
    <w:p w:rsidR="00E07A05" w:rsidRDefault="00E07A05"/>
    <w:p w:rsidR="00E07A05" w:rsidRDefault="005907F9">
      <w:pPr>
        <w:pStyle w:val="question"/>
      </w:pPr>
      <w:r>
        <w:t>This is the URL of the BBC's Click programme Web page</w:t>
      </w:r>
    </w:p>
    <w:p w:rsidR="00E07A05" w:rsidRDefault="005907F9">
      <w:pPr>
        <w:pStyle w:val="question"/>
      </w:pPr>
      <w:r>
        <w:tab/>
        <w:t>http://www.bbc.co.uk/programmes/b006m9ry</w:t>
      </w:r>
    </w:p>
    <w:p w:rsidR="00E07A05" w:rsidRDefault="005907F9">
      <w:pPr>
        <w:pStyle w:val="question"/>
        <w:numPr>
          <w:ilvl w:val="0"/>
          <w:numId w:val="4"/>
        </w:numPr>
      </w:pPr>
      <w:r>
        <w:t>What is its protocol</w:t>
      </w:r>
      <w:proofErr w:type="gramStart"/>
      <w:r>
        <w:t>?:</w:t>
      </w:r>
      <w:proofErr w:type="gramEnd"/>
    </w:p>
    <w:p w:rsidR="00E07A05" w:rsidRDefault="00CD59C3">
      <w:pPr>
        <w:pStyle w:val="answer0"/>
      </w:pPr>
      <w:proofErr w:type="gramStart"/>
      <w:r>
        <w:t>http</w:t>
      </w:r>
      <w:proofErr w:type="gramEnd"/>
    </w:p>
    <w:p w:rsidR="00E07A05" w:rsidRDefault="005907F9">
      <w:pPr>
        <w:pStyle w:val="question"/>
        <w:numPr>
          <w:ilvl w:val="0"/>
          <w:numId w:val="4"/>
        </w:numPr>
      </w:pPr>
      <w:r>
        <w:t>What is its host</w:t>
      </w:r>
      <w:proofErr w:type="gramStart"/>
      <w:r>
        <w:t>?:</w:t>
      </w:r>
      <w:proofErr w:type="gramEnd"/>
    </w:p>
    <w:p w:rsidR="00E07A05" w:rsidRDefault="00CD59C3">
      <w:pPr>
        <w:pStyle w:val="answer0"/>
      </w:pPr>
      <w:proofErr w:type="spellStart"/>
      <w:proofErr w:type="gramStart"/>
      <w:r>
        <w:t>bbc</w:t>
      </w:r>
      <w:proofErr w:type="spellEnd"/>
      <w:proofErr w:type="gramEnd"/>
    </w:p>
    <w:p w:rsidR="00E07A05" w:rsidRDefault="005907F9">
      <w:pPr>
        <w:pStyle w:val="question"/>
        <w:numPr>
          <w:ilvl w:val="0"/>
          <w:numId w:val="4"/>
        </w:numPr>
      </w:pPr>
      <w:r>
        <w:t>What is its domain name</w:t>
      </w:r>
      <w:proofErr w:type="gramStart"/>
      <w:r>
        <w:t>?:</w:t>
      </w:r>
      <w:proofErr w:type="gramEnd"/>
    </w:p>
    <w:p w:rsidR="00E07A05" w:rsidRDefault="006B182F">
      <w:pPr>
        <w:pStyle w:val="answer0"/>
      </w:pPr>
      <w:r>
        <w:t>.co</w:t>
      </w:r>
      <w:r>
        <w:tab/>
      </w:r>
      <w:r>
        <w:tab/>
      </w:r>
      <w:r>
        <w:tab/>
      </w:r>
    </w:p>
    <w:p w:rsidR="00E07A05" w:rsidRDefault="005907F9">
      <w:pPr>
        <w:pStyle w:val="question"/>
        <w:numPr>
          <w:ilvl w:val="0"/>
          <w:numId w:val="4"/>
        </w:numPr>
      </w:pPr>
      <w:r>
        <w:t>What is its top level domain</w:t>
      </w:r>
      <w:proofErr w:type="gramStart"/>
      <w:r>
        <w:t>?:</w:t>
      </w:r>
      <w:proofErr w:type="gramEnd"/>
    </w:p>
    <w:p w:rsidR="00E07A05" w:rsidRDefault="006B182F">
      <w:pPr>
        <w:pStyle w:val="answer0"/>
      </w:pPr>
      <w:r>
        <w:t>.</w:t>
      </w:r>
      <w:proofErr w:type="spellStart"/>
      <w:r>
        <w:t>uk</w:t>
      </w:r>
      <w:proofErr w:type="spellEnd"/>
    </w:p>
    <w:p w:rsidR="00E07A05" w:rsidRDefault="00E07A05"/>
    <w:p w:rsidR="00E07A05" w:rsidRDefault="005907F9">
      <w:pPr>
        <w:pStyle w:val="question"/>
      </w:pPr>
      <w:r>
        <w:t xml:space="preserve">What is the purpose of the following devices on the </w:t>
      </w:r>
      <w:r w:rsidR="00687898">
        <w:t>Internet?</w:t>
      </w:r>
      <w:r>
        <w:t xml:space="preserve">    </w:t>
      </w:r>
    </w:p>
    <w:p w:rsidR="00E07A05" w:rsidRDefault="005907F9">
      <w:pPr>
        <w:pStyle w:val="question"/>
        <w:numPr>
          <w:ilvl w:val="0"/>
          <w:numId w:val="5"/>
        </w:numPr>
      </w:pPr>
      <w:r>
        <w:t>Web Server:</w:t>
      </w:r>
    </w:p>
    <w:p w:rsidR="00E07A05" w:rsidRDefault="00687898">
      <w:pPr>
        <w:pStyle w:val="answer0"/>
      </w:pPr>
      <w:r>
        <w:t>A</w:t>
      </w:r>
      <w:r w:rsidR="00A95DDB">
        <w:t xml:space="preserve"> web </w:t>
      </w:r>
      <w:r>
        <w:t>server’s</w:t>
      </w:r>
      <w:r w:rsidR="00A95DDB">
        <w:t xml:space="preserve"> purpose is to process incoming and outgoing request from the website.</w:t>
      </w:r>
    </w:p>
    <w:p w:rsidR="00E07A05" w:rsidRDefault="00E07A05">
      <w:pPr>
        <w:pStyle w:val="answer0"/>
      </w:pPr>
    </w:p>
    <w:p w:rsidR="00E07A05" w:rsidRDefault="005907F9">
      <w:pPr>
        <w:pStyle w:val="question"/>
        <w:numPr>
          <w:ilvl w:val="0"/>
          <w:numId w:val="5"/>
        </w:numPr>
      </w:pPr>
      <w:r>
        <w:t>Gateway:</w:t>
      </w:r>
    </w:p>
    <w:p w:rsidR="00E07A05" w:rsidRDefault="00687898">
      <w:pPr>
        <w:pStyle w:val="answer0"/>
      </w:pPr>
      <w:r>
        <w:t>A</w:t>
      </w:r>
      <w:r w:rsidR="00A95DDB">
        <w:t xml:space="preserve"> gateway acts as a point of acess </w:t>
      </w:r>
      <w:r w:rsidR="001D0E59">
        <w:t xml:space="preserve">between a network and the </w:t>
      </w:r>
      <w:r w:rsidR="00D27CA6">
        <w:t>internet.</w:t>
      </w:r>
    </w:p>
    <w:p w:rsidR="00E07A05" w:rsidRDefault="005907F9">
      <w:pPr>
        <w:pStyle w:val="question"/>
        <w:numPr>
          <w:ilvl w:val="0"/>
          <w:numId w:val="5"/>
        </w:numPr>
      </w:pPr>
      <w:r>
        <w:lastRenderedPageBreak/>
        <w:t>Proxy Server:</w:t>
      </w:r>
    </w:p>
    <w:p w:rsidR="00E07A05" w:rsidRDefault="00687898">
      <w:pPr>
        <w:pStyle w:val="answer0"/>
      </w:pPr>
      <w:r>
        <w:t>A</w:t>
      </w:r>
      <w:r w:rsidR="001D0E59">
        <w:t xml:space="preserve"> proxy server acts as a third party between clients and it accepts requests from the clients and then fulfils these requests. </w:t>
      </w:r>
    </w:p>
    <w:p w:rsidR="00E07A05" w:rsidRDefault="005907F9">
      <w:pPr>
        <w:pStyle w:val="question"/>
      </w:pPr>
      <w:r>
        <w:br w:type="page"/>
      </w:r>
    </w:p>
    <w:p w:rsidR="00E07A05" w:rsidRDefault="005907F9">
      <w:pPr>
        <w:pStyle w:val="question"/>
        <w:numPr>
          <w:ilvl w:val="0"/>
          <w:numId w:val="5"/>
        </w:numPr>
      </w:pPr>
      <w:r>
        <w:lastRenderedPageBreak/>
        <w:t>Router:</w:t>
      </w:r>
    </w:p>
    <w:p w:rsidR="00E07A05" w:rsidRDefault="00687898" w:rsidP="001D0E59">
      <w:pPr>
        <w:pStyle w:val="answer0"/>
      </w:pPr>
      <w:r>
        <w:t>A</w:t>
      </w:r>
      <w:r w:rsidR="00937652">
        <w:t xml:space="preserve"> routers purpose is to </w:t>
      </w:r>
      <w:r w:rsidR="001D0E59">
        <w:t xml:space="preserve">connect networks together and forward packets of data. </w:t>
      </w:r>
    </w:p>
    <w:p w:rsidR="00E07A05" w:rsidRDefault="005907F9">
      <w:pPr>
        <w:pStyle w:val="question"/>
        <w:rPr>
          <w:b/>
          <w:bCs/>
        </w:rPr>
      </w:pPr>
      <w:r>
        <w:rPr>
          <w:b/>
          <w:bCs/>
        </w:rPr>
        <w:t>Internet Addressing</w:t>
      </w:r>
    </w:p>
    <w:p w:rsidR="00E07A05" w:rsidRDefault="005907F9">
      <w:pPr>
        <w:pStyle w:val="question"/>
        <w:numPr>
          <w:ilvl w:val="0"/>
          <w:numId w:val="3"/>
        </w:numPr>
      </w:pPr>
      <w:r>
        <w:t>What is a domain name</w:t>
      </w:r>
      <w:proofErr w:type="gramStart"/>
      <w:r>
        <w:t>?:</w:t>
      </w:r>
      <w:proofErr w:type="gramEnd"/>
    </w:p>
    <w:p w:rsidR="00E07A05" w:rsidRDefault="00687898">
      <w:pPr>
        <w:pStyle w:val="answer0"/>
      </w:pPr>
      <w:r>
        <w:t>A</w:t>
      </w:r>
      <w:r w:rsidR="00937652">
        <w:t xml:space="preserve"> domain name is used to remember a website IP address.</w:t>
      </w:r>
    </w:p>
    <w:p w:rsidR="00E07A05" w:rsidRDefault="005907F9">
      <w:pPr>
        <w:pStyle w:val="question"/>
        <w:numPr>
          <w:ilvl w:val="0"/>
          <w:numId w:val="3"/>
        </w:numPr>
      </w:pPr>
      <w:r>
        <w:t>What is an IP address?</w:t>
      </w:r>
    </w:p>
    <w:p w:rsidR="00E07A05" w:rsidRDefault="00687898">
      <w:pPr>
        <w:pStyle w:val="answer0"/>
      </w:pPr>
      <w:r>
        <w:t>A</w:t>
      </w:r>
      <w:r w:rsidR="00937652">
        <w:t>n internet protocol address is a number which is assigned to your device to help identify it.</w:t>
      </w:r>
    </w:p>
    <w:p w:rsidR="00E07A05" w:rsidRDefault="005907F9">
      <w:pPr>
        <w:pStyle w:val="question"/>
        <w:numPr>
          <w:ilvl w:val="0"/>
          <w:numId w:val="3"/>
        </w:numPr>
      </w:pPr>
      <w:r>
        <w:t>What is the role / purpose of a Domain Name Registrar</w:t>
      </w:r>
    </w:p>
    <w:p w:rsidR="00E07A05" w:rsidRDefault="00687898">
      <w:pPr>
        <w:pStyle w:val="answer0"/>
      </w:pPr>
      <w:r>
        <w:t>A</w:t>
      </w:r>
      <w:r w:rsidR="00937652">
        <w:t xml:space="preserve"> domain name register</w:t>
      </w:r>
      <w:r w:rsidR="002A2D14">
        <w:t xml:space="preserve">s role is to check the domain that you are trying to register is available and that it is a suitable domain to be used on the internet. </w:t>
      </w:r>
    </w:p>
    <w:p w:rsidR="00E07A05" w:rsidRDefault="00E07A05">
      <w:pPr>
        <w:pStyle w:val="answer0"/>
      </w:pPr>
    </w:p>
    <w:p w:rsidR="00E07A05" w:rsidRDefault="005907F9" w:rsidP="00884C15">
      <w:pPr>
        <w:pStyle w:val="question"/>
        <w:numPr>
          <w:ilvl w:val="0"/>
          <w:numId w:val="3"/>
        </w:numPr>
      </w:pPr>
      <w:r>
        <w:t>Explain how a domain name is converted into an IP address using the hierarchical domain name system:</w:t>
      </w:r>
    </w:p>
    <w:p w:rsidR="00E07A05" w:rsidRDefault="00884C15">
      <w:pPr>
        <w:pStyle w:val="answer0"/>
      </w:pPr>
      <w:r>
        <w:t>A domain name is an alias that is given to an IP address because it’s more memorable and easier to remember</w:t>
      </w:r>
      <w:r w:rsidR="00A24717">
        <w:t xml:space="preserve">, to convert the domain name into an IP address the browser sends a request to the name server to convert the </w:t>
      </w:r>
      <w:proofErr w:type="spellStart"/>
      <w:proofErr w:type="gramStart"/>
      <w:r w:rsidR="00A24717">
        <w:t>url</w:t>
      </w:r>
      <w:proofErr w:type="spellEnd"/>
      <w:proofErr w:type="gramEnd"/>
      <w:r w:rsidR="00A24717">
        <w:t xml:space="preserve"> into a IP address.</w:t>
      </w:r>
    </w:p>
    <w:p w:rsidR="00E07A05" w:rsidRDefault="00E07A05">
      <w:pPr>
        <w:pStyle w:val="answer0"/>
      </w:pPr>
    </w:p>
    <w:p w:rsidR="00E07A05" w:rsidRDefault="005907F9">
      <w:pPr>
        <w:pStyle w:val="question"/>
        <w:numPr>
          <w:ilvl w:val="0"/>
          <w:numId w:val="3"/>
        </w:numPr>
      </w:pPr>
      <w:r>
        <w:t xml:space="preserve">What do the initials IANA stand for? </w:t>
      </w:r>
    </w:p>
    <w:p w:rsidR="00E07A05" w:rsidRDefault="00687898">
      <w:pPr>
        <w:pStyle w:val="answer0"/>
      </w:pPr>
      <w:r>
        <w:t>I</w:t>
      </w:r>
      <w:r w:rsidR="002A2D14">
        <w:t xml:space="preserve">nternet assigned numbers authority </w:t>
      </w:r>
    </w:p>
    <w:p w:rsidR="00E07A05" w:rsidRDefault="005907F9">
      <w:pPr>
        <w:pStyle w:val="question"/>
        <w:numPr>
          <w:ilvl w:val="0"/>
          <w:numId w:val="3"/>
        </w:numPr>
      </w:pPr>
      <w:r>
        <w:t xml:space="preserve">What does Nominet do? </w:t>
      </w:r>
    </w:p>
    <w:p w:rsidR="00E07A05" w:rsidRDefault="007C3E3F">
      <w:pPr>
        <w:pStyle w:val="answer0"/>
      </w:pPr>
      <w:r>
        <w:t>N</w:t>
      </w:r>
      <w:r w:rsidR="002A2D14">
        <w:t>ominet is a domain registry service for the .</w:t>
      </w:r>
      <w:proofErr w:type="spellStart"/>
      <w:r w:rsidR="002A2D14">
        <w:t>uk</w:t>
      </w:r>
      <w:proofErr w:type="spellEnd"/>
      <w:r w:rsidR="002A2D14">
        <w:t xml:space="preserve"> domains.</w:t>
      </w:r>
    </w:p>
    <w:p w:rsidR="00E07A05" w:rsidRDefault="005907F9">
      <w:r>
        <w:tab/>
      </w:r>
    </w:p>
    <w:p w:rsidR="00E07A05" w:rsidRDefault="005907F9">
      <w:pPr>
        <w:rPr>
          <w:b/>
          <w:bCs/>
        </w:rPr>
      </w:pPr>
      <w:r>
        <w:rPr>
          <w:b/>
          <w:bCs/>
        </w:rPr>
        <w:t>Internet Protocols</w:t>
      </w:r>
    </w:p>
    <w:p w:rsidR="00E07A05" w:rsidRDefault="005907F9">
      <w:pPr>
        <w:pStyle w:val="question"/>
        <w:numPr>
          <w:ilvl w:val="0"/>
          <w:numId w:val="6"/>
        </w:numPr>
      </w:pPr>
      <w:r>
        <w:t>Name three protocols used specifically for email:</w:t>
      </w:r>
    </w:p>
    <w:p w:rsidR="00E07A05" w:rsidRDefault="00E07A05">
      <w:pPr>
        <w:pStyle w:val="answer0"/>
      </w:pPr>
    </w:p>
    <w:p w:rsidR="00B958CF" w:rsidRDefault="00B958CF">
      <w:pPr>
        <w:pStyle w:val="answer0"/>
      </w:pPr>
      <w:r>
        <w:t>IMAP</w:t>
      </w:r>
    </w:p>
    <w:p w:rsidR="00B958CF" w:rsidRDefault="00B958CF">
      <w:pPr>
        <w:pStyle w:val="answer0"/>
      </w:pPr>
      <w:r>
        <w:t>POP3</w:t>
      </w:r>
    </w:p>
    <w:p w:rsidR="00B958CF" w:rsidRDefault="00B958CF">
      <w:pPr>
        <w:pStyle w:val="answer0"/>
      </w:pPr>
      <w:r>
        <w:t>SMTP</w:t>
      </w:r>
    </w:p>
    <w:p w:rsidR="00E07A05" w:rsidRDefault="00E07A05">
      <w:pPr>
        <w:pStyle w:val="answer0"/>
      </w:pPr>
    </w:p>
    <w:p w:rsidR="00E07A05" w:rsidRDefault="00E07A05">
      <w:pPr>
        <w:pStyle w:val="answer0"/>
      </w:pPr>
    </w:p>
    <w:p w:rsidR="00E07A05" w:rsidRDefault="005907F9">
      <w:pPr>
        <w:pStyle w:val="question"/>
        <w:numPr>
          <w:ilvl w:val="0"/>
          <w:numId w:val="6"/>
        </w:numPr>
      </w:pPr>
      <w:r>
        <w:t>Describe how a mail server uses the "store and forward" technique</w:t>
      </w:r>
    </w:p>
    <w:p w:rsidR="00E07A05" w:rsidRDefault="00687898">
      <w:pPr>
        <w:pStyle w:val="answer0"/>
      </w:pPr>
      <w:r>
        <w:t>T</w:t>
      </w:r>
      <w:r w:rsidR="002A2D14">
        <w:t>he store and forward technique refers to how email is managed, it’s sent from the person who sent the email to a server which holds or “stores the email until it can be forwarded to the recipients.</w:t>
      </w:r>
    </w:p>
    <w:p w:rsidR="00E07A05" w:rsidRDefault="00E07A05">
      <w:pPr>
        <w:pStyle w:val="answer0"/>
      </w:pPr>
    </w:p>
    <w:p w:rsidR="00E07A05" w:rsidRDefault="005907F9">
      <w:pPr>
        <w:pStyle w:val="question"/>
        <w:numPr>
          <w:ilvl w:val="0"/>
          <w:numId w:val="6"/>
        </w:numPr>
      </w:pPr>
      <w:r>
        <w:t>Explain the difference between accessing email through a Web client and accessing email through a desktop client</w:t>
      </w:r>
    </w:p>
    <w:p w:rsidR="00E07A05" w:rsidRDefault="00687898">
      <w:pPr>
        <w:pStyle w:val="answer0"/>
      </w:pPr>
      <w:r>
        <w:t>E</w:t>
      </w:r>
      <w:r w:rsidR="00B958CF">
        <w:t xml:space="preserve">mailing through the web client means that it changes from SMTP to HTTP so </w:t>
      </w:r>
      <w:r w:rsidR="00BC270D">
        <w:t>it’s</w:t>
      </w:r>
      <w:r w:rsidR="00B958CF">
        <w:t xml:space="preserve"> compatible on the web, this makes it compatible and allows you to use it on the web. </w:t>
      </w:r>
    </w:p>
    <w:p w:rsidR="00E07A05" w:rsidRDefault="00E07A05">
      <w:pPr>
        <w:pStyle w:val="answer0"/>
      </w:pPr>
    </w:p>
    <w:p w:rsidR="00E07A05" w:rsidRDefault="00E07A05">
      <w:pPr>
        <w:pStyle w:val="answer0"/>
      </w:pPr>
    </w:p>
    <w:p w:rsidR="00E07A05" w:rsidRDefault="005907F9">
      <w:pPr>
        <w:pStyle w:val="question"/>
      </w:pPr>
      <w:r>
        <w:t xml:space="preserve">   </w:t>
      </w:r>
    </w:p>
    <w:p w:rsidR="00E07A05" w:rsidRDefault="005907F9">
      <w:pPr>
        <w:pStyle w:val="question"/>
      </w:pPr>
      <w:r>
        <w:br w:type="page"/>
      </w:r>
    </w:p>
    <w:p w:rsidR="00E07A05" w:rsidRDefault="005907F9">
      <w:pPr>
        <w:pStyle w:val="Heading2"/>
        <w:numPr>
          <w:ilvl w:val="1"/>
          <w:numId w:val="1"/>
        </w:numPr>
      </w:pPr>
      <w:r>
        <w:lastRenderedPageBreak/>
        <w:t>P2 – Explain the user side and server side factors that influence the performance of a Website</w:t>
      </w:r>
    </w:p>
    <w:p w:rsidR="00E07A05" w:rsidRDefault="005907F9">
      <w:pPr>
        <w:pStyle w:val="question"/>
      </w:pPr>
      <w:r>
        <w:t>Explain the impact that the following client side system features have on the speed at which a Web page is rendered in a browser</w:t>
      </w:r>
    </w:p>
    <w:p w:rsidR="00E07A05" w:rsidRDefault="005907F9">
      <w:pPr>
        <w:pStyle w:val="question"/>
        <w:numPr>
          <w:ilvl w:val="0"/>
          <w:numId w:val="7"/>
        </w:numPr>
      </w:pPr>
      <w:r>
        <w:t>Connection speed to the ISP:</w:t>
      </w:r>
    </w:p>
    <w:p w:rsidR="00E07A05" w:rsidRDefault="00687898">
      <w:pPr>
        <w:pStyle w:val="answer0"/>
      </w:pPr>
      <w:r>
        <w:t>I</w:t>
      </w:r>
      <w:r w:rsidR="00CF14B4">
        <w:t>f the connection speed to the ISP is poor than the amount of data that can be sent is reduced so it will take longer to load the website.</w:t>
      </w:r>
    </w:p>
    <w:p w:rsidR="00E07A05" w:rsidRDefault="005907F9">
      <w:pPr>
        <w:pStyle w:val="question"/>
        <w:numPr>
          <w:ilvl w:val="0"/>
          <w:numId w:val="7"/>
        </w:numPr>
      </w:pPr>
      <w:r>
        <w:t xml:space="preserve">system hardware </w:t>
      </w:r>
    </w:p>
    <w:p w:rsidR="00E07A05" w:rsidRDefault="00687898">
      <w:pPr>
        <w:pStyle w:val="answer0"/>
      </w:pPr>
      <w:r>
        <w:t>T</w:t>
      </w:r>
      <w:r w:rsidR="00CF14B4">
        <w:t>he system hardware on the client side when poor will reduce how many processes it can handle and how fast it can carry out request so it will take longer to load the website.</w:t>
      </w:r>
    </w:p>
    <w:p w:rsidR="00E07A05" w:rsidRDefault="00E07A05">
      <w:pPr>
        <w:pStyle w:val="answer0"/>
      </w:pPr>
    </w:p>
    <w:p w:rsidR="00E07A05" w:rsidRDefault="005907F9">
      <w:pPr>
        <w:pStyle w:val="question"/>
        <w:numPr>
          <w:ilvl w:val="0"/>
          <w:numId w:val="7"/>
        </w:numPr>
      </w:pPr>
      <w:r>
        <w:t>Browser cache</w:t>
      </w:r>
    </w:p>
    <w:p w:rsidR="00E07A05" w:rsidRDefault="00687898">
      <w:pPr>
        <w:pStyle w:val="answer0"/>
      </w:pPr>
      <w:r>
        <w:t>B</w:t>
      </w:r>
      <w:r w:rsidR="00CF14B4">
        <w:t>rowser cache on the client side will reduce how much temporary data they can hold for their visitors so they will have to get the data again and again instead of holding it for a later use.</w:t>
      </w:r>
    </w:p>
    <w:p w:rsidR="00E07A05" w:rsidRDefault="00E07A05">
      <w:pPr>
        <w:pStyle w:val="answer0"/>
      </w:pPr>
    </w:p>
    <w:p w:rsidR="00E07A05" w:rsidRDefault="005907F9">
      <w:pPr>
        <w:pStyle w:val="question"/>
        <w:numPr>
          <w:ilvl w:val="0"/>
          <w:numId w:val="7"/>
        </w:numPr>
      </w:pPr>
      <w:r>
        <w:t xml:space="preserve"> Add blocking software</w:t>
      </w:r>
    </w:p>
    <w:p w:rsidR="00E07A05" w:rsidRDefault="00FB0815">
      <w:pPr>
        <w:pStyle w:val="answer0"/>
      </w:pPr>
      <w:r>
        <w:t>A</w:t>
      </w:r>
      <w:r w:rsidR="00CF14B4">
        <w:t>dd blocking software will take longer to render the page because it first has to filter out all the ads and then it loads the website.</w:t>
      </w:r>
    </w:p>
    <w:p w:rsidR="00E07A05" w:rsidRDefault="00E07A05">
      <w:pPr>
        <w:pStyle w:val="answer0"/>
      </w:pPr>
    </w:p>
    <w:p w:rsidR="00E07A05" w:rsidRDefault="005907F9">
      <w:pPr>
        <w:pStyle w:val="question"/>
        <w:numPr>
          <w:ilvl w:val="0"/>
          <w:numId w:val="7"/>
        </w:numPr>
      </w:pPr>
      <w:r>
        <w:t>Browser Software</w:t>
      </w:r>
    </w:p>
    <w:p w:rsidR="00E07A05" w:rsidRDefault="00FB0815">
      <w:pPr>
        <w:pStyle w:val="answer0"/>
      </w:pPr>
      <w:r>
        <w:t>B</w:t>
      </w:r>
      <w:r w:rsidR="00BC270D">
        <w:t>rowser software will take more hardware to be used and processed which will slow down the responsiveness of the website, it will also take more bandwidth to be downloaded and loaded because of this software.</w:t>
      </w:r>
    </w:p>
    <w:p w:rsidR="00E07A05" w:rsidRDefault="00E07A05">
      <w:pPr>
        <w:pStyle w:val="answer0"/>
      </w:pPr>
    </w:p>
    <w:p w:rsidR="00E07A05" w:rsidRDefault="005907F9">
      <w:pPr>
        <w:pStyle w:val="question"/>
      </w:pPr>
      <w:r>
        <w:t xml:space="preserve">   </w:t>
      </w:r>
    </w:p>
    <w:p w:rsidR="00E07A05" w:rsidRDefault="005907F9">
      <w:pPr>
        <w:pStyle w:val="question"/>
      </w:pPr>
      <w:r>
        <w:t>Explain the impact that the following server side system features have on the speed at which a Web page is served from a Web site</w:t>
      </w:r>
    </w:p>
    <w:p w:rsidR="00E07A05" w:rsidRDefault="005907F9">
      <w:pPr>
        <w:pStyle w:val="question"/>
        <w:numPr>
          <w:ilvl w:val="0"/>
          <w:numId w:val="8"/>
        </w:numPr>
      </w:pPr>
      <w:r>
        <w:t>Number of simultaneous requests</w:t>
      </w:r>
    </w:p>
    <w:p w:rsidR="00E07A05" w:rsidRDefault="00FB0815">
      <w:pPr>
        <w:pStyle w:val="answer0"/>
      </w:pPr>
      <w:r>
        <w:t>A</w:t>
      </w:r>
      <w:r w:rsidR="00F47C42">
        <w:t xml:space="preserve"> large amount of simultaneous requests to a website will really slow down the rate at which the request are handled because of the sheer volume of requests, it could also crash the server if there are too many requests.</w:t>
      </w:r>
    </w:p>
    <w:p w:rsidR="00E07A05" w:rsidRDefault="005907F9">
      <w:pPr>
        <w:pStyle w:val="question"/>
        <w:numPr>
          <w:ilvl w:val="0"/>
          <w:numId w:val="8"/>
        </w:numPr>
      </w:pPr>
      <w:r>
        <w:t xml:space="preserve">system hardware </w:t>
      </w:r>
    </w:p>
    <w:p w:rsidR="00E07A05" w:rsidRDefault="00FB0815">
      <w:pPr>
        <w:pStyle w:val="answer0"/>
      </w:pPr>
      <w:r>
        <w:t>T</w:t>
      </w:r>
      <w:r w:rsidR="00F47C42">
        <w:t>he system hardware is responsible for processing and handling request and instructions given to the server and if these are slow then it will reduce how fast the server can process these requests.</w:t>
      </w:r>
    </w:p>
    <w:p w:rsidR="00E07A05" w:rsidRDefault="00E07A05">
      <w:pPr>
        <w:pStyle w:val="answer0"/>
      </w:pPr>
    </w:p>
    <w:p w:rsidR="00E07A05" w:rsidRDefault="005907F9">
      <w:pPr>
        <w:pStyle w:val="question"/>
        <w:numPr>
          <w:ilvl w:val="0"/>
          <w:numId w:val="8"/>
        </w:numPr>
      </w:pPr>
      <w:r>
        <w:t>Dynamic and Static content</w:t>
      </w:r>
    </w:p>
    <w:p w:rsidR="00E07A05" w:rsidRDefault="00FB0815">
      <w:pPr>
        <w:pStyle w:val="answer0"/>
      </w:pPr>
      <w:r>
        <w:t>D</w:t>
      </w:r>
      <w:r w:rsidR="00774D53">
        <w:t>ynamic content will be a lot more demanding on the server because the content will change depending on the user, static content however will be much less demanding because it will be the same content being loaded with each user.</w:t>
      </w:r>
    </w:p>
    <w:p w:rsidR="00E07A05" w:rsidRDefault="00E07A05">
      <w:pPr>
        <w:pStyle w:val="answer0"/>
      </w:pPr>
    </w:p>
    <w:p w:rsidR="00E07A05" w:rsidRDefault="005907F9">
      <w:pPr>
        <w:pStyle w:val="question"/>
        <w:numPr>
          <w:ilvl w:val="0"/>
          <w:numId w:val="8"/>
        </w:numPr>
      </w:pPr>
      <w:r>
        <w:t xml:space="preserve"> Streamed media</w:t>
      </w:r>
    </w:p>
    <w:p w:rsidR="00E07A05" w:rsidRDefault="00FB0815">
      <w:pPr>
        <w:pStyle w:val="answer0"/>
      </w:pPr>
      <w:r>
        <w:t>S</w:t>
      </w:r>
      <w:r w:rsidR="00F0225B">
        <w:t xml:space="preserve">treamed media demands a lot of bandwidth to process and it will slow down </w:t>
      </w:r>
      <w:r w:rsidR="00F0225B">
        <w:lastRenderedPageBreak/>
        <w:t>the rate at which other requests are handled because of the lower bandwidth.</w:t>
      </w:r>
    </w:p>
    <w:p w:rsidR="00E07A05" w:rsidRDefault="005907F9">
      <w:pPr>
        <w:pStyle w:val="question"/>
        <w:numPr>
          <w:ilvl w:val="0"/>
          <w:numId w:val="8"/>
        </w:numPr>
      </w:pPr>
      <w:r>
        <w:t>Database queries</w:t>
      </w:r>
    </w:p>
    <w:p w:rsidR="00E07A05" w:rsidRDefault="00FB0815">
      <w:pPr>
        <w:pStyle w:val="answer0"/>
      </w:pPr>
      <w:r>
        <w:t>D</w:t>
      </w:r>
      <w:r w:rsidR="008D1E93">
        <w:t>atabase queries will increase the amount of time it will take for the web page to be served because it will take time to extract data from a database.</w:t>
      </w:r>
    </w:p>
    <w:p w:rsidR="00E07A05" w:rsidRDefault="005907F9">
      <w:pPr>
        <w:pStyle w:val="question"/>
        <w:numPr>
          <w:ilvl w:val="0"/>
          <w:numId w:val="8"/>
        </w:numPr>
      </w:pPr>
      <w:r>
        <w:t xml:space="preserve">  Embedded media content (jpg, gif, wav, mp3, </w:t>
      </w:r>
      <w:proofErr w:type="spellStart"/>
      <w:r>
        <w:t>avi</w:t>
      </w:r>
      <w:proofErr w:type="spellEnd"/>
      <w:r>
        <w:t xml:space="preserve">, </w:t>
      </w:r>
      <w:proofErr w:type="spellStart"/>
      <w:r>
        <w:t>swf</w:t>
      </w:r>
      <w:proofErr w:type="spellEnd"/>
      <w:r>
        <w:t>)</w:t>
      </w:r>
    </w:p>
    <w:p w:rsidR="00E07A05" w:rsidRDefault="00FB0815">
      <w:pPr>
        <w:pStyle w:val="answer0"/>
      </w:pPr>
      <w:r>
        <w:t>E</w:t>
      </w:r>
      <w:r w:rsidR="008D1E93">
        <w:t>mbedded media content is will be much more demanding than plain text so it will take a long time to load the web page.</w:t>
      </w:r>
    </w:p>
    <w:p w:rsidR="00E07A05" w:rsidRDefault="00E07A05">
      <w:pPr>
        <w:pStyle w:val="question"/>
      </w:pPr>
    </w:p>
    <w:p w:rsidR="00E07A05" w:rsidRDefault="005907F9">
      <w:pPr>
        <w:pStyle w:val="question"/>
      </w:pPr>
      <w:r>
        <w:br w:type="page"/>
      </w:r>
    </w:p>
    <w:p w:rsidR="00E07A05" w:rsidRDefault="005907F9">
      <w:pPr>
        <w:pStyle w:val="Heading3"/>
        <w:numPr>
          <w:ilvl w:val="2"/>
          <w:numId w:val="1"/>
        </w:numPr>
      </w:pPr>
      <w:r>
        <w:lastRenderedPageBreak/>
        <w:t>P3 – Explain the security risks and protection mechanisms involved in Website performance</w:t>
      </w:r>
    </w:p>
    <w:p w:rsidR="00E07A05" w:rsidRDefault="00E07A05">
      <w:pPr>
        <w:pStyle w:val="question"/>
        <w:numPr>
          <w:ilvl w:val="2"/>
          <w:numId w:val="1"/>
        </w:numPr>
      </w:pPr>
    </w:p>
    <w:p w:rsidR="00E07A05" w:rsidRDefault="005907F9">
      <w:pPr>
        <w:pStyle w:val="question"/>
        <w:numPr>
          <w:ilvl w:val="2"/>
          <w:numId w:val="1"/>
        </w:numPr>
      </w:pPr>
      <w:r>
        <w:t>Describe the following threats to Internet security</w:t>
      </w:r>
    </w:p>
    <w:p w:rsidR="00E07A05" w:rsidRDefault="005907F9">
      <w:pPr>
        <w:pStyle w:val="question"/>
        <w:numPr>
          <w:ilvl w:val="0"/>
          <w:numId w:val="9"/>
        </w:numPr>
      </w:pPr>
      <w:r>
        <w:t>Physical access</w:t>
      </w:r>
    </w:p>
    <w:p w:rsidR="00E07A05" w:rsidRDefault="00FB0815">
      <w:pPr>
        <w:pStyle w:val="answer0"/>
      </w:pPr>
      <w:r>
        <w:t>P</w:t>
      </w:r>
      <w:r w:rsidR="00524D24">
        <w:t>hysical acess to someone device will grant them an easy way to acess almost anything on your computer such as saved passwords on website, any files and they could also physically attach things onto your computer which could track things you do.</w:t>
      </w:r>
    </w:p>
    <w:p w:rsidR="00E07A05" w:rsidRDefault="00E07A05">
      <w:pPr>
        <w:pStyle w:val="answer0"/>
      </w:pPr>
    </w:p>
    <w:p w:rsidR="00E07A05" w:rsidRDefault="005907F9">
      <w:pPr>
        <w:pStyle w:val="question"/>
        <w:numPr>
          <w:ilvl w:val="0"/>
          <w:numId w:val="9"/>
        </w:numPr>
      </w:pPr>
      <w:r>
        <w:t>Network Hacking (cracking)</w:t>
      </w:r>
    </w:p>
    <w:p w:rsidR="00E07A05" w:rsidRDefault="00FB0815">
      <w:pPr>
        <w:pStyle w:val="answer0"/>
      </w:pPr>
      <w:r>
        <w:t>H</w:t>
      </w:r>
      <w:r w:rsidR="007B5628">
        <w:t xml:space="preserve">acking a network is a threat to internet security because if they are inside the network they will be able to acess confidential files and leak them. </w:t>
      </w:r>
    </w:p>
    <w:p w:rsidR="00E07A05" w:rsidRDefault="00E07A05">
      <w:pPr>
        <w:pStyle w:val="answer0"/>
      </w:pPr>
    </w:p>
    <w:p w:rsidR="00E07A05" w:rsidRDefault="005907F9">
      <w:pPr>
        <w:pStyle w:val="question"/>
        <w:numPr>
          <w:ilvl w:val="0"/>
          <w:numId w:val="9"/>
        </w:numPr>
      </w:pPr>
      <w:r>
        <w:t>DDOS</w:t>
      </w:r>
    </w:p>
    <w:p w:rsidR="00E07A05" w:rsidRDefault="00FB0815">
      <w:pPr>
        <w:pStyle w:val="answer0"/>
      </w:pPr>
      <w:r>
        <w:t>A</w:t>
      </w:r>
      <w:r w:rsidR="007B5628">
        <w:t xml:space="preserve"> </w:t>
      </w:r>
      <w:proofErr w:type="spellStart"/>
      <w:r w:rsidR="007B5628">
        <w:t>ddos</w:t>
      </w:r>
      <w:proofErr w:type="spellEnd"/>
      <w:r w:rsidR="007B5628">
        <w:t xml:space="preserve"> attack is a threat to your internet security because an attack like this will make certain services unavailable. </w:t>
      </w:r>
    </w:p>
    <w:p w:rsidR="007B5628" w:rsidRDefault="007B5628">
      <w:pPr>
        <w:pStyle w:val="answer0"/>
      </w:pPr>
    </w:p>
    <w:p w:rsidR="00E07A05" w:rsidRDefault="00E07A05">
      <w:pPr>
        <w:pStyle w:val="answer0"/>
      </w:pPr>
    </w:p>
    <w:p w:rsidR="00E07A05" w:rsidRDefault="005907F9">
      <w:pPr>
        <w:pStyle w:val="question"/>
        <w:numPr>
          <w:ilvl w:val="0"/>
          <w:numId w:val="9"/>
        </w:numPr>
      </w:pPr>
      <w:r>
        <w:t xml:space="preserve"> Phishing</w:t>
      </w:r>
    </w:p>
    <w:p w:rsidR="00E07A05" w:rsidRDefault="009C4F32">
      <w:pPr>
        <w:pStyle w:val="answer0"/>
      </w:pPr>
      <w:proofErr w:type="spellStart"/>
      <w:r>
        <w:t>Phising</w:t>
      </w:r>
      <w:proofErr w:type="spellEnd"/>
      <w:r>
        <w:t xml:space="preserve"> is a threat to your internet security because it will try to trick you into giving personal and sensitive information over by pretending to be something that it isn’t, this could be in the form of an email pretending to be your bank and they will request information from you.</w:t>
      </w:r>
    </w:p>
    <w:p w:rsidR="00E07A05" w:rsidRDefault="00E07A05">
      <w:pPr>
        <w:pStyle w:val="answer0"/>
      </w:pPr>
    </w:p>
    <w:p w:rsidR="00E07A05" w:rsidRDefault="005907F9">
      <w:pPr>
        <w:pStyle w:val="question"/>
        <w:numPr>
          <w:ilvl w:val="0"/>
          <w:numId w:val="9"/>
        </w:numPr>
      </w:pPr>
      <w:r>
        <w:t>Social Engineering</w:t>
      </w:r>
    </w:p>
    <w:p w:rsidR="00E07A05" w:rsidRDefault="00FB0815">
      <w:pPr>
        <w:pStyle w:val="answer0"/>
      </w:pPr>
      <w:r>
        <w:t>S</w:t>
      </w:r>
      <w:r w:rsidR="009C4F32">
        <w:t>ocial engineering is a threat to your internet security because it involves someone getting to know you personally so that they can have a better chance of being able to guess your emails and password based of their current knowledge of you.</w:t>
      </w:r>
    </w:p>
    <w:p w:rsidR="00E07A05" w:rsidRDefault="00E07A05">
      <w:pPr>
        <w:pStyle w:val="answer0"/>
      </w:pPr>
    </w:p>
    <w:p w:rsidR="00E07A05" w:rsidRDefault="005907F9">
      <w:pPr>
        <w:pStyle w:val="question"/>
        <w:numPr>
          <w:ilvl w:val="0"/>
          <w:numId w:val="9"/>
        </w:numPr>
      </w:pPr>
      <w:r>
        <w:t xml:space="preserve">  Identity theft</w:t>
      </w:r>
    </w:p>
    <w:p w:rsidR="00E07A05" w:rsidRDefault="00FB0815">
      <w:pPr>
        <w:pStyle w:val="answer0"/>
      </w:pPr>
      <w:r>
        <w:t>I</w:t>
      </w:r>
      <w:r w:rsidR="00A22E0A">
        <w:t>f someone steals your identity they can acess your things and use your personal information for whatever they want, this can be a threat to your internet security because they can get passwords, recover emails and use things like your amazon and buy things with your account.</w:t>
      </w:r>
    </w:p>
    <w:p w:rsidR="00E07A05" w:rsidRDefault="00E07A05">
      <w:pPr>
        <w:pStyle w:val="answer0"/>
      </w:pPr>
    </w:p>
    <w:p w:rsidR="00E07A05" w:rsidRDefault="00E07A05">
      <w:pPr>
        <w:pStyle w:val="question"/>
        <w:numPr>
          <w:ilvl w:val="2"/>
          <w:numId w:val="1"/>
        </w:numPr>
      </w:pPr>
    </w:p>
    <w:p w:rsidR="00E07A05" w:rsidRDefault="005907F9">
      <w:pPr>
        <w:pStyle w:val="question"/>
        <w:numPr>
          <w:ilvl w:val="2"/>
          <w:numId w:val="1"/>
        </w:numPr>
        <w:rPr>
          <w:b/>
          <w:bCs/>
        </w:rPr>
      </w:pPr>
      <w:r>
        <w:rPr>
          <w:b/>
          <w:bCs/>
        </w:rPr>
        <w:t>Password Security</w:t>
      </w:r>
    </w:p>
    <w:p w:rsidR="00E07A05" w:rsidRDefault="005907F9">
      <w:pPr>
        <w:pStyle w:val="question"/>
        <w:numPr>
          <w:ilvl w:val="0"/>
          <w:numId w:val="10"/>
        </w:numPr>
      </w:pPr>
      <w:r>
        <w:t>State three attributes that make a password secure</w:t>
      </w:r>
    </w:p>
    <w:p w:rsidR="00E07A05" w:rsidRDefault="00FB0815">
      <w:pPr>
        <w:pStyle w:val="answer0"/>
      </w:pPr>
      <w:r>
        <w:t>T</w:t>
      </w:r>
      <w:r w:rsidR="00D5565B">
        <w:t>he first attribute is length which will make is harder to guess than a simple small worded one.</w:t>
      </w:r>
    </w:p>
    <w:p w:rsidR="00D5565B" w:rsidRDefault="00D5565B" w:rsidP="00D5565B">
      <w:pPr>
        <w:pStyle w:val="answer0"/>
      </w:pPr>
      <w:r>
        <w:t xml:space="preserve">Another attribute is the use of capitals because this makes your password much more unique because of the capital letter and it will be much harder to guess the password if there are random capital letters within it. </w:t>
      </w:r>
    </w:p>
    <w:p w:rsidR="00D5565B" w:rsidRDefault="00D5565B" w:rsidP="00D5565B">
      <w:pPr>
        <w:pStyle w:val="answer0"/>
      </w:pPr>
      <w:r>
        <w:t>The use of symbols makes your password much more complex and less vulnerable to certain types of attacks such as a dictionary attack.</w:t>
      </w:r>
    </w:p>
    <w:p w:rsidR="00D5565B" w:rsidRDefault="00D5565B" w:rsidP="00D5565B">
      <w:pPr>
        <w:pStyle w:val="answer0"/>
      </w:pPr>
    </w:p>
    <w:p w:rsidR="00D5565B" w:rsidRDefault="00D5565B">
      <w:pPr>
        <w:pStyle w:val="answer0"/>
      </w:pPr>
    </w:p>
    <w:p w:rsidR="00E07A05" w:rsidRDefault="00E07A05">
      <w:pPr>
        <w:pStyle w:val="answer0"/>
      </w:pPr>
    </w:p>
    <w:p w:rsidR="00E07A05" w:rsidRDefault="00E07A05">
      <w:pPr>
        <w:pStyle w:val="answer0"/>
      </w:pPr>
    </w:p>
    <w:p w:rsidR="00E07A05" w:rsidRDefault="005907F9">
      <w:pPr>
        <w:pStyle w:val="question"/>
        <w:numPr>
          <w:ilvl w:val="0"/>
          <w:numId w:val="10"/>
        </w:numPr>
      </w:pPr>
      <w:r>
        <w:t>Describe how a dictionary attack tries to break password security</w:t>
      </w:r>
    </w:p>
    <w:p w:rsidR="00E07A05" w:rsidRDefault="00FB0815">
      <w:pPr>
        <w:pStyle w:val="answer0"/>
      </w:pPr>
      <w:r>
        <w:t>A</w:t>
      </w:r>
      <w:r w:rsidR="00D5565B">
        <w:t xml:space="preserve"> dictionary attack involves so</w:t>
      </w:r>
      <w:r w:rsidR="0070349E">
        <w:t>meone using every word in the dictionary in an attempt to try and guess your password, this type of attack is very good at guessing password if they do not have things like capitals and symbols in their password.</w:t>
      </w:r>
    </w:p>
    <w:p w:rsidR="00E07A05" w:rsidRDefault="00E07A05">
      <w:pPr>
        <w:pStyle w:val="answer0"/>
      </w:pPr>
    </w:p>
    <w:p w:rsidR="00E07A05" w:rsidRDefault="005907F9">
      <w:pPr>
        <w:pStyle w:val="question"/>
        <w:numPr>
          <w:ilvl w:val="0"/>
          <w:numId w:val="10"/>
        </w:numPr>
      </w:pPr>
      <w:r>
        <w:t>Describe how a brute force attack tries to break password security</w:t>
      </w:r>
    </w:p>
    <w:p w:rsidR="00E07A05" w:rsidRDefault="00FB0815">
      <w:pPr>
        <w:pStyle w:val="answer0"/>
      </w:pPr>
      <w:r>
        <w:t>A</w:t>
      </w:r>
      <w:r w:rsidR="002216F9">
        <w:t xml:space="preserve"> brute force attack is a trial and error attack which will enter countless different combinations of words and numbers in an attempt to try and guess your password.</w:t>
      </w:r>
    </w:p>
    <w:p w:rsidR="00E07A05" w:rsidRDefault="00E07A05">
      <w:pPr>
        <w:pStyle w:val="answer0"/>
      </w:pPr>
    </w:p>
    <w:p w:rsidR="00E07A05" w:rsidRDefault="005907F9">
      <w:pPr>
        <w:pStyle w:val="question"/>
        <w:numPr>
          <w:ilvl w:val="0"/>
          <w:numId w:val="10"/>
        </w:numPr>
      </w:pPr>
      <w:r>
        <w:t xml:space="preserve"> Why does encrypting passwords on a server provide only modest protection?</w:t>
      </w:r>
    </w:p>
    <w:p w:rsidR="00E07A05" w:rsidRDefault="00FB0815">
      <w:pPr>
        <w:pStyle w:val="answer0"/>
      </w:pPr>
      <w:r>
        <w:t>T</w:t>
      </w:r>
      <w:r w:rsidR="002216F9">
        <w:t>he encryption will provide security for the passwords but the server itself may be vulnerable and if hacked they could get acess to the encryption key and de-encrypt the passwords.</w:t>
      </w:r>
    </w:p>
    <w:p w:rsidR="00E07A05" w:rsidRDefault="00E07A05">
      <w:pPr>
        <w:pStyle w:val="answer0"/>
      </w:pPr>
    </w:p>
    <w:p w:rsidR="00E07A05" w:rsidRDefault="005907F9">
      <w:pPr>
        <w:pStyle w:val="question"/>
        <w:numPr>
          <w:ilvl w:val="0"/>
          <w:numId w:val="10"/>
        </w:numPr>
      </w:pPr>
      <w:r>
        <w:t>Describe how hash and salt are used to provide secure login to a server account?</w:t>
      </w:r>
    </w:p>
    <w:p w:rsidR="007B5628" w:rsidRDefault="00FB0815" w:rsidP="007B5628">
      <w:pPr>
        <w:pStyle w:val="answer0"/>
      </w:pPr>
      <w:r>
        <w:t>H</w:t>
      </w:r>
      <w:r w:rsidR="007B5628">
        <w:t>ash and salt is used on a server account because it means that the login details will be “hashed” into random combinations of numbers, letters and symbols. This provides a secure login because it means that anyone who gets this login information cannot do anything with it and also can’t find out the login details from the hash.</w:t>
      </w:r>
    </w:p>
    <w:p w:rsidR="00E07A05" w:rsidRDefault="00E07A05">
      <w:pPr>
        <w:pStyle w:val="answer0"/>
      </w:pPr>
    </w:p>
    <w:p w:rsidR="00E07A05" w:rsidRDefault="00E07A05">
      <w:pPr>
        <w:pStyle w:val="question"/>
      </w:pPr>
    </w:p>
    <w:p w:rsidR="00E07A05" w:rsidRDefault="005907F9">
      <w:pPr>
        <w:pStyle w:val="question"/>
      </w:pPr>
      <w:r>
        <w:t>Describe how the following software vectors deliver malware</w:t>
      </w:r>
    </w:p>
    <w:p w:rsidR="00E07A05" w:rsidRDefault="005907F9">
      <w:pPr>
        <w:pStyle w:val="question"/>
        <w:numPr>
          <w:ilvl w:val="0"/>
          <w:numId w:val="11"/>
        </w:numPr>
      </w:pPr>
      <w:r>
        <w:t>Virus</w:t>
      </w:r>
    </w:p>
    <w:p w:rsidR="00E07A05" w:rsidRDefault="00FB0815">
      <w:pPr>
        <w:pStyle w:val="answer0"/>
      </w:pPr>
      <w:r>
        <w:t>A</w:t>
      </w:r>
      <w:r w:rsidR="007B5628">
        <w:t xml:space="preserve"> virus self-replicates and attaches itself to files, it will also attack any code that is executable. </w:t>
      </w:r>
    </w:p>
    <w:p w:rsidR="007B5628" w:rsidRDefault="007B5628">
      <w:pPr>
        <w:pStyle w:val="answer0"/>
      </w:pPr>
    </w:p>
    <w:p w:rsidR="00E07A05" w:rsidRDefault="005907F9">
      <w:pPr>
        <w:pStyle w:val="question"/>
        <w:numPr>
          <w:ilvl w:val="0"/>
          <w:numId w:val="12"/>
        </w:numPr>
      </w:pPr>
      <w:r>
        <w:t>Worm</w:t>
      </w:r>
    </w:p>
    <w:p w:rsidR="00E07A05" w:rsidRDefault="00FB0815">
      <w:pPr>
        <w:pStyle w:val="answer0"/>
      </w:pPr>
      <w:r>
        <w:t>A</w:t>
      </w:r>
      <w:r w:rsidR="008D1E93">
        <w:t xml:space="preserve"> worm copies itself to other computers and it exploits vulnerable types of communication in apps. A common example of this would be an email service </w:t>
      </w:r>
      <w:r w:rsidR="00663A16">
        <w:t xml:space="preserve">and it would attach itself to emails between people. </w:t>
      </w:r>
    </w:p>
    <w:p w:rsidR="008D1E93" w:rsidRDefault="008D1E93">
      <w:pPr>
        <w:pStyle w:val="answer0"/>
      </w:pPr>
    </w:p>
    <w:p w:rsidR="00E07A05" w:rsidRDefault="00E07A05">
      <w:pPr>
        <w:pStyle w:val="answer0"/>
      </w:pPr>
    </w:p>
    <w:p w:rsidR="00E07A05" w:rsidRDefault="005907F9">
      <w:pPr>
        <w:pStyle w:val="question"/>
        <w:numPr>
          <w:ilvl w:val="0"/>
          <w:numId w:val="12"/>
        </w:numPr>
      </w:pPr>
      <w:r>
        <w:t>Trojan</w:t>
      </w:r>
    </w:p>
    <w:p w:rsidR="00E07A05" w:rsidRDefault="00FB0815">
      <w:pPr>
        <w:pStyle w:val="answer0"/>
      </w:pPr>
      <w:r>
        <w:t>A</w:t>
      </w:r>
      <w:r w:rsidR="005D3264">
        <w:t xml:space="preserve"> Trojan virus will be inside a “free” piece of software or game which does actually have the software although when it’s installed and is running so is the Trojan. The “free” software is used as a vector by the Trojan and is also once again used to run the Trojan on the computer without the person knowing. </w:t>
      </w:r>
    </w:p>
    <w:p w:rsidR="00E07A05" w:rsidRDefault="00E07A05">
      <w:pPr>
        <w:pStyle w:val="answer0"/>
      </w:pPr>
    </w:p>
    <w:p w:rsidR="00E07A05" w:rsidRDefault="00E07A05">
      <w:pPr>
        <w:pStyle w:val="question"/>
      </w:pPr>
    </w:p>
    <w:p w:rsidR="00E07A05" w:rsidRDefault="005907F9">
      <w:pPr>
        <w:pStyle w:val="question"/>
      </w:pPr>
      <w:r>
        <w:lastRenderedPageBreak/>
        <w:t>Describe the how the following payloads cause grief to the system and operators</w:t>
      </w:r>
    </w:p>
    <w:p w:rsidR="00E07A05" w:rsidRDefault="005907F9">
      <w:pPr>
        <w:pStyle w:val="question"/>
        <w:numPr>
          <w:ilvl w:val="0"/>
          <w:numId w:val="13"/>
        </w:numPr>
      </w:pPr>
      <w:r>
        <w:t>Spyware</w:t>
      </w:r>
    </w:p>
    <w:p w:rsidR="00E07A05" w:rsidRDefault="00FB0815">
      <w:pPr>
        <w:pStyle w:val="answer0"/>
      </w:pPr>
      <w:r>
        <w:t>A</w:t>
      </w:r>
      <w:r w:rsidR="007B5628">
        <w:t xml:space="preserve"> spyware will try to monitor things like your key logs in an attempt to acquire your</w:t>
      </w:r>
      <w:r w:rsidR="00AC78BE">
        <w:t xml:space="preserve"> password. </w:t>
      </w:r>
    </w:p>
    <w:p w:rsidR="00E07A05" w:rsidRDefault="00E07A05">
      <w:pPr>
        <w:pStyle w:val="answer0"/>
      </w:pPr>
    </w:p>
    <w:p w:rsidR="00E07A05" w:rsidRDefault="005907F9">
      <w:pPr>
        <w:pStyle w:val="question"/>
        <w:numPr>
          <w:ilvl w:val="0"/>
          <w:numId w:val="14"/>
        </w:numPr>
      </w:pPr>
      <w:r>
        <w:t>Botnet</w:t>
      </w:r>
    </w:p>
    <w:p w:rsidR="00E07A05" w:rsidRDefault="00FB0815">
      <w:pPr>
        <w:pStyle w:val="answer0"/>
      </w:pPr>
      <w:r>
        <w:t>B</w:t>
      </w:r>
      <w:r w:rsidR="003E7FE2">
        <w:t>otnet uses computers to do malicious activity, this could be anything from DDOS to spamming. Botnet is a number of computers which are being controlled by someone else, the computer owners also don’t know that their device is infected.</w:t>
      </w:r>
    </w:p>
    <w:p w:rsidR="00E07A05" w:rsidRDefault="00E07A05">
      <w:pPr>
        <w:pStyle w:val="answer0"/>
      </w:pPr>
    </w:p>
    <w:p w:rsidR="00E07A05" w:rsidRDefault="005907F9">
      <w:pPr>
        <w:pStyle w:val="question"/>
        <w:numPr>
          <w:ilvl w:val="0"/>
          <w:numId w:val="14"/>
        </w:numPr>
      </w:pPr>
      <w:proofErr w:type="spellStart"/>
      <w:r>
        <w:t>Ransomware</w:t>
      </w:r>
      <w:proofErr w:type="spellEnd"/>
    </w:p>
    <w:p w:rsidR="00E07A05" w:rsidRDefault="00AC78BE">
      <w:pPr>
        <w:pStyle w:val="answer0"/>
      </w:pPr>
      <w:proofErr w:type="spellStart"/>
      <w:r>
        <w:t>Ransomware</w:t>
      </w:r>
      <w:proofErr w:type="spellEnd"/>
      <w:r>
        <w:t xml:space="preserve"> restricts access to a computer unless you pay for a key to unlock it, this completely blocks the use of the computer. </w:t>
      </w:r>
    </w:p>
    <w:p w:rsidR="00E07A05" w:rsidRDefault="00E07A05">
      <w:pPr>
        <w:pStyle w:val="answer0"/>
      </w:pPr>
    </w:p>
    <w:p w:rsidR="00E07A05" w:rsidRDefault="005907F9">
      <w:pPr>
        <w:pStyle w:val="question"/>
        <w:numPr>
          <w:ilvl w:val="0"/>
          <w:numId w:val="14"/>
        </w:numPr>
      </w:pPr>
      <w:r>
        <w:t>Rootkit</w:t>
      </w:r>
      <w:r w:rsidR="00AC78BE">
        <w:tab/>
      </w:r>
      <w:r w:rsidR="00AC78BE">
        <w:tab/>
      </w:r>
      <w:r w:rsidR="00AC78BE">
        <w:tab/>
      </w:r>
    </w:p>
    <w:p w:rsidR="00E07A05" w:rsidRDefault="00FB0815">
      <w:pPr>
        <w:pStyle w:val="answer0"/>
      </w:pPr>
      <w:r>
        <w:t>R</w:t>
      </w:r>
      <w:r w:rsidR="003E7FE2">
        <w:t xml:space="preserve">ootkit is a collection of software that works to </w:t>
      </w:r>
      <w:r w:rsidR="006A1463">
        <w:t xml:space="preserve">hide on the computer and attempts to cloak and enable other malware such as viruses or spyware. </w:t>
      </w:r>
    </w:p>
    <w:p w:rsidR="00E07A05" w:rsidRDefault="00E07A05">
      <w:pPr>
        <w:pStyle w:val="answer0"/>
      </w:pPr>
    </w:p>
    <w:p w:rsidR="00E07A05" w:rsidRDefault="005907F9">
      <w:pPr>
        <w:pStyle w:val="question"/>
      </w:pPr>
      <w:r>
        <w:t xml:space="preserve">    </w:t>
      </w:r>
    </w:p>
    <w:p w:rsidR="00E07A05" w:rsidRDefault="005907F9">
      <w:pPr>
        <w:pStyle w:val="question"/>
        <w:rPr>
          <w:b/>
          <w:bCs/>
        </w:rPr>
      </w:pPr>
      <w:r>
        <w:rPr>
          <w:b/>
          <w:bCs/>
        </w:rPr>
        <w:t>Encryption</w:t>
      </w:r>
    </w:p>
    <w:p w:rsidR="00E07A05" w:rsidRDefault="005907F9">
      <w:pPr>
        <w:pStyle w:val="question"/>
        <w:numPr>
          <w:ilvl w:val="0"/>
          <w:numId w:val="15"/>
        </w:numPr>
      </w:pPr>
      <w:r>
        <w:t>Describe how single key encryption can protect communications</w:t>
      </w:r>
    </w:p>
    <w:p w:rsidR="00E07A05" w:rsidRDefault="00746C22">
      <w:pPr>
        <w:pStyle w:val="answer0"/>
      </w:pPr>
      <w:r>
        <w:t>A</w:t>
      </w:r>
      <w:r w:rsidR="0063083C">
        <w:t xml:space="preserve"> single key encryption system would protect communications because it would encrypt the message and it would only be decrypted when the </w:t>
      </w:r>
      <w:r w:rsidR="00B958CF">
        <w:t>precipitant receives</w:t>
      </w:r>
      <w:r w:rsidR="0063083C">
        <w:t xml:space="preserve"> the message. This would protect t because if the message was intercepted by </w:t>
      </w:r>
      <w:r w:rsidR="00AE3E99">
        <w:t>someone they would need they de</w:t>
      </w:r>
      <w:r w:rsidR="0063083C">
        <w:t>crypt ion key to understand the message.</w:t>
      </w:r>
    </w:p>
    <w:p w:rsidR="00E07A05" w:rsidRDefault="00E07A05">
      <w:pPr>
        <w:pStyle w:val="answer0"/>
      </w:pPr>
    </w:p>
    <w:p w:rsidR="00E07A05" w:rsidRDefault="00E07A05">
      <w:pPr>
        <w:pStyle w:val="answer0"/>
      </w:pPr>
    </w:p>
    <w:p w:rsidR="00E07A05" w:rsidRDefault="005907F9">
      <w:pPr>
        <w:pStyle w:val="question"/>
        <w:numPr>
          <w:ilvl w:val="0"/>
          <w:numId w:val="15"/>
        </w:numPr>
      </w:pPr>
      <w:r>
        <w:t>What is the fundamental weakness of single key encryption?</w:t>
      </w:r>
    </w:p>
    <w:p w:rsidR="00E07A05" w:rsidRDefault="001C485E" w:rsidP="00FB0815">
      <w:pPr>
        <w:pStyle w:val="answer0"/>
      </w:pPr>
      <w:r>
        <w:t xml:space="preserve">The algorithm for the encryption is always the same to if they can crack it they will have acess to everything encrypted by that algorithm. </w:t>
      </w:r>
    </w:p>
    <w:p w:rsidR="00E07A05" w:rsidRDefault="005907F9">
      <w:pPr>
        <w:pStyle w:val="question"/>
        <w:numPr>
          <w:ilvl w:val="0"/>
          <w:numId w:val="15"/>
        </w:numPr>
      </w:pPr>
      <w:r>
        <w:t>Describe how public/private key encryption overcomes the weakness of single key encryption</w:t>
      </w:r>
    </w:p>
    <w:p w:rsidR="00E07A05" w:rsidRDefault="00FB0815">
      <w:pPr>
        <w:pStyle w:val="answer0"/>
      </w:pPr>
      <w:r>
        <w:t>I</w:t>
      </w:r>
      <w:r w:rsidR="00AE3E99">
        <w:t>t overcomes the problems with single key encryption because it only means that the person with both keys can decrypt the cypher so it is much more secure.</w:t>
      </w:r>
    </w:p>
    <w:p w:rsidR="00E07A05" w:rsidRDefault="00E07A05">
      <w:pPr>
        <w:pStyle w:val="answer0"/>
      </w:pPr>
    </w:p>
    <w:p w:rsidR="00E07A05" w:rsidRDefault="005907F9">
      <w:pPr>
        <w:pStyle w:val="question"/>
      </w:pPr>
      <w:r>
        <w:t xml:space="preserve">   </w:t>
      </w:r>
    </w:p>
    <w:p w:rsidR="00E07A05" w:rsidRDefault="00E07A05">
      <w:pPr>
        <w:pStyle w:val="question"/>
      </w:pPr>
    </w:p>
    <w:p w:rsidR="00E07A05" w:rsidRDefault="005907F9">
      <w:pPr>
        <w:pStyle w:val="question"/>
        <w:rPr>
          <w:b/>
          <w:bCs/>
        </w:rPr>
      </w:pPr>
      <w:r>
        <w:rPr>
          <w:b/>
          <w:bCs/>
        </w:rPr>
        <w:t>Security Devices</w:t>
      </w:r>
    </w:p>
    <w:p w:rsidR="00E07A05" w:rsidRDefault="005907F9">
      <w:pPr>
        <w:pStyle w:val="question"/>
        <w:numPr>
          <w:ilvl w:val="0"/>
          <w:numId w:val="16"/>
        </w:numPr>
      </w:pPr>
      <w:r>
        <w:t xml:space="preserve">Describe how a firewall operates to increase system security </w:t>
      </w:r>
    </w:p>
    <w:p w:rsidR="00E07A05" w:rsidRDefault="00FB0815">
      <w:pPr>
        <w:pStyle w:val="answer0"/>
      </w:pPr>
      <w:r>
        <w:t>A</w:t>
      </w:r>
      <w:r w:rsidR="00687898">
        <w:t xml:space="preserve"> firewall controls incoming and outgoing packets from the device it’s installed on, this can be used to block and completely reject packet requests from unknown of untrusted services.</w:t>
      </w:r>
    </w:p>
    <w:p w:rsidR="00E07A05" w:rsidRDefault="00E07A05">
      <w:pPr>
        <w:pStyle w:val="answer0"/>
      </w:pPr>
    </w:p>
    <w:p w:rsidR="00E07A05" w:rsidRDefault="00E07A05">
      <w:pPr>
        <w:pStyle w:val="answer0"/>
      </w:pPr>
    </w:p>
    <w:p w:rsidR="00E07A05" w:rsidRDefault="005907F9">
      <w:pPr>
        <w:pStyle w:val="question"/>
        <w:numPr>
          <w:ilvl w:val="0"/>
          <w:numId w:val="16"/>
        </w:numPr>
      </w:pPr>
      <w:r>
        <w:lastRenderedPageBreak/>
        <w:t>Describe how Anti-virus software operates to increase system security</w:t>
      </w:r>
    </w:p>
    <w:p w:rsidR="00E07A05" w:rsidRDefault="00CE19FE">
      <w:pPr>
        <w:pStyle w:val="answer0"/>
      </w:pPr>
      <w:r>
        <w:t>Anti-virus</w:t>
      </w:r>
      <w:r w:rsidR="00687898">
        <w:t xml:space="preserve"> software works by scanning the computer in an attempt to identify and eliminate any </w:t>
      </w:r>
      <w:r>
        <w:t>malicious</w:t>
      </w:r>
      <w:r w:rsidR="00687898">
        <w:t xml:space="preserve"> software. This works to increase the systems security because it will identify things like malware and viruses and remove them from the system.</w:t>
      </w:r>
    </w:p>
    <w:p w:rsidR="00E07A05" w:rsidRDefault="00E07A05">
      <w:pPr>
        <w:pStyle w:val="answer0"/>
      </w:pPr>
    </w:p>
    <w:p w:rsidR="00E07A05" w:rsidRDefault="00E07A05">
      <w:pPr>
        <w:pStyle w:val="answer0"/>
      </w:pPr>
    </w:p>
    <w:p w:rsidR="00E07A05" w:rsidRDefault="005907F9">
      <w:pPr>
        <w:pStyle w:val="question"/>
        <w:numPr>
          <w:ilvl w:val="0"/>
          <w:numId w:val="16"/>
        </w:numPr>
      </w:pPr>
      <w:r>
        <w:t>Describe how a using a proxy server can increase system security</w:t>
      </w:r>
    </w:p>
    <w:p w:rsidR="00E07A05" w:rsidRDefault="00CE19FE">
      <w:pPr>
        <w:pStyle w:val="answer0"/>
      </w:pPr>
      <w:r>
        <w:t>A proxy server can because it can use network address translation which means that any requests from machines connected the server will be remapped by the network to hide and keep the machines anonymous to anything outside of the proxy serve.</w:t>
      </w:r>
    </w:p>
    <w:p w:rsidR="00E07A05" w:rsidRDefault="00E07A05">
      <w:pPr>
        <w:pStyle w:val="answer0"/>
      </w:pPr>
    </w:p>
    <w:p w:rsidR="00E07A05" w:rsidRDefault="00E07A05">
      <w:pPr>
        <w:pStyle w:val="question"/>
      </w:pPr>
    </w:p>
    <w:p w:rsidR="00E07A05" w:rsidRDefault="005907F9">
      <w:pPr>
        <w:pStyle w:val="question"/>
        <w:rPr>
          <w:b/>
          <w:bCs/>
        </w:rPr>
      </w:pPr>
      <w:r>
        <w:rPr>
          <w:b/>
          <w:bCs/>
        </w:rPr>
        <w:t>Laws</w:t>
      </w:r>
    </w:p>
    <w:p w:rsidR="00E07A05" w:rsidRDefault="005907F9">
      <w:pPr>
        <w:pStyle w:val="question"/>
        <w:numPr>
          <w:ilvl w:val="0"/>
          <w:numId w:val="17"/>
        </w:numPr>
      </w:pPr>
      <w:r>
        <w:t>State what is meant by "personal data" in the Data Protection Act (DPA)</w:t>
      </w:r>
    </w:p>
    <w:p w:rsidR="00E07A05" w:rsidRDefault="00CE19FE">
      <w:pPr>
        <w:pStyle w:val="answer0"/>
      </w:pPr>
      <w:r>
        <w:t>P</w:t>
      </w:r>
      <w:r w:rsidR="00876267">
        <w:t xml:space="preserve">ersonal data is any data that can be used to identify someone. </w:t>
      </w:r>
    </w:p>
    <w:p w:rsidR="00E07A05" w:rsidRDefault="005907F9">
      <w:pPr>
        <w:pStyle w:val="question"/>
        <w:numPr>
          <w:ilvl w:val="0"/>
          <w:numId w:val="17"/>
        </w:numPr>
      </w:pPr>
      <w:r>
        <w:t>State three rights that the DPA allows data subjects</w:t>
      </w:r>
    </w:p>
    <w:p w:rsidR="00E07A05" w:rsidRDefault="008E41AC">
      <w:pPr>
        <w:pStyle w:val="answer0"/>
      </w:pPr>
      <w:r>
        <w:t>A data subject can request to view any information that is held about them.</w:t>
      </w:r>
    </w:p>
    <w:p w:rsidR="00E07A05" w:rsidRDefault="008E41AC" w:rsidP="008E41AC">
      <w:pPr>
        <w:pStyle w:val="answer0"/>
      </w:pPr>
      <w:r>
        <w:t>They can make a request to the information commissioner to review what their data is being used for.</w:t>
      </w:r>
    </w:p>
    <w:p w:rsidR="008E41AC" w:rsidRDefault="008E41AC" w:rsidP="008E41AC">
      <w:pPr>
        <w:pStyle w:val="answer0"/>
      </w:pPr>
      <w:r>
        <w:t>A data subject can request to stop their data being used as a marketing attempt towards them.</w:t>
      </w:r>
    </w:p>
    <w:p w:rsidR="00E07A05" w:rsidRDefault="005907F9">
      <w:pPr>
        <w:pStyle w:val="question"/>
        <w:numPr>
          <w:ilvl w:val="0"/>
          <w:numId w:val="17"/>
        </w:numPr>
      </w:pPr>
      <w:r>
        <w:t>State three things that a retail Internet sales organisation must do under the DPA</w:t>
      </w:r>
    </w:p>
    <w:p w:rsidR="00D608D8" w:rsidRDefault="00D608D8" w:rsidP="00D608D8">
      <w:pPr>
        <w:pStyle w:val="answer0"/>
      </w:pPr>
      <w:r>
        <w:t>They must attempt to protect the personal data as long as it’s reasonable.</w:t>
      </w:r>
    </w:p>
    <w:p w:rsidR="00E07A05" w:rsidRDefault="00E07A05">
      <w:pPr>
        <w:pStyle w:val="answer0"/>
      </w:pPr>
    </w:p>
    <w:p w:rsidR="00E07A05" w:rsidRDefault="00E07A05">
      <w:pPr>
        <w:pStyle w:val="answer0"/>
      </w:pPr>
    </w:p>
    <w:p w:rsidR="00E07A05" w:rsidRDefault="005907F9">
      <w:pPr>
        <w:pStyle w:val="question"/>
        <w:numPr>
          <w:ilvl w:val="0"/>
          <w:numId w:val="17"/>
        </w:numPr>
      </w:pPr>
      <w:r>
        <w:t>Give one example of an activity that is illegal under the Computer Misuse Act</w:t>
      </w:r>
    </w:p>
    <w:p w:rsidR="00E07A05" w:rsidRDefault="00D608D8">
      <w:pPr>
        <w:pStyle w:val="answer0"/>
      </w:pPr>
      <w:r>
        <w:t>Unauthorised acess to computer material</w:t>
      </w:r>
      <w:r w:rsidR="008078F1">
        <w:t>.</w:t>
      </w:r>
    </w:p>
    <w:p w:rsidR="00E07A05" w:rsidRDefault="005907F9">
      <w:pPr>
        <w:pStyle w:val="question"/>
        <w:numPr>
          <w:ilvl w:val="0"/>
          <w:numId w:val="17"/>
        </w:numPr>
      </w:pPr>
      <w:r>
        <w:t xml:space="preserve"> Describe how the EU directive on Privacy in Electronic Communications protects privacy</w:t>
      </w:r>
    </w:p>
    <w:p w:rsidR="00EE4F2D" w:rsidRDefault="008078F1" w:rsidP="008078F1">
      <w:pPr>
        <w:pStyle w:val="answer0"/>
      </w:pPr>
      <w:r>
        <w:t>An opt-out opportunity must be given for each electronic communication sent.</w:t>
      </w:r>
    </w:p>
    <w:p w:rsidR="008078F1" w:rsidRDefault="008078F1" w:rsidP="008078F1">
      <w:pPr>
        <w:pStyle w:val="answer0"/>
      </w:pPr>
      <w:r>
        <w:t>Third party cookies can be disabled if the user pleases.</w:t>
      </w:r>
    </w:p>
    <w:p w:rsidR="00E07A05" w:rsidRDefault="00E07A05">
      <w:pPr>
        <w:pStyle w:val="answer0"/>
      </w:pPr>
    </w:p>
    <w:p w:rsidR="00E07A05" w:rsidRDefault="005907F9">
      <w:pPr>
        <w:pStyle w:val="question"/>
      </w:pPr>
      <w:r>
        <w:t xml:space="preserve">              </w:t>
      </w:r>
    </w:p>
    <w:p w:rsidR="00E07A05" w:rsidRDefault="005907F9">
      <w:pPr>
        <w:pStyle w:val="Heading3"/>
        <w:numPr>
          <w:ilvl w:val="2"/>
          <w:numId w:val="1"/>
        </w:numPr>
      </w:pPr>
      <w:r>
        <w:t xml:space="preserve">M1. Explain the role of Web architecture in Website communications </w:t>
      </w:r>
    </w:p>
    <w:p w:rsidR="00E07A05" w:rsidRDefault="005907F9">
      <w:pPr>
        <w:pStyle w:val="TextBody"/>
      </w:pPr>
      <w:r>
        <w:t>Commercial Cloud Services</w:t>
      </w:r>
    </w:p>
    <w:p w:rsidR="00E07A05" w:rsidRDefault="005907F9" w:rsidP="008078F1">
      <w:pPr>
        <w:pStyle w:val="TextBody"/>
        <w:numPr>
          <w:ilvl w:val="0"/>
          <w:numId w:val="18"/>
        </w:numPr>
      </w:pPr>
      <w:r>
        <w:t>Describe the role / purpose of the hypervisor in providing system virtualisation</w:t>
      </w:r>
    </w:p>
    <w:p w:rsidR="00E07A05" w:rsidRDefault="008078F1">
      <w:pPr>
        <w:pStyle w:val="answer0"/>
      </w:pPr>
      <w:r>
        <w:t>The hypervisor shares resources and the computer hardware between multiple virtual ma</w:t>
      </w:r>
      <w:r w:rsidR="00267ABC">
        <w:t>chines, this enables the computer to be efficiently used by multiple devices and also allows users to only pay for how much they are using.</w:t>
      </w:r>
    </w:p>
    <w:p w:rsidR="00E07A05" w:rsidRDefault="00E07A05">
      <w:pPr>
        <w:pStyle w:val="answer0"/>
      </w:pPr>
    </w:p>
    <w:p w:rsidR="00E07A05" w:rsidRDefault="005907F9">
      <w:pPr>
        <w:pStyle w:val="TextBody"/>
      </w:pPr>
      <w:r>
        <w:t>Describe each of the following Commercial Cloud service categories</w:t>
      </w:r>
    </w:p>
    <w:p w:rsidR="00E07A05" w:rsidRDefault="005907F9">
      <w:pPr>
        <w:pStyle w:val="TextBody"/>
        <w:numPr>
          <w:ilvl w:val="0"/>
          <w:numId w:val="18"/>
        </w:numPr>
      </w:pPr>
      <w:proofErr w:type="spellStart"/>
      <w:r>
        <w:lastRenderedPageBreak/>
        <w:t>IaaS</w:t>
      </w:r>
      <w:proofErr w:type="spellEnd"/>
    </w:p>
    <w:p w:rsidR="00E07A05" w:rsidRDefault="005907F9">
      <w:pPr>
        <w:pStyle w:val="answer0"/>
      </w:pPr>
      <w:r>
        <w:t>1</w:t>
      </w:r>
      <w:r w:rsidR="00876267">
        <w:t xml:space="preserve"> this </w:t>
      </w:r>
      <w:r w:rsidR="00080CEC">
        <w:t>is the basic infrastructure of a computer, for example the amount of RAM.</w:t>
      </w:r>
    </w:p>
    <w:p w:rsidR="00E07A05" w:rsidRDefault="005907F9">
      <w:pPr>
        <w:pStyle w:val="TextBody"/>
        <w:numPr>
          <w:ilvl w:val="0"/>
          <w:numId w:val="18"/>
        </w:numPr>
      </w:pPr>
      <w:proofErr w:type="spellStart"/>
      <w:r>
        <w:t>PaaS</w:t>
      </w:r>
      <w:proofErr w:type="spellEnd"/>
    </w:p>
    <w:p w:rsidR="00E07A05" w:rsidRDefault="005907F9">
      <w:pPr>
        <w:pStyle w:val="answer0"/>
      </w:pPr>
      <w:r>
        <w:t>1</w:t>
      </w:r>
      <w:r w:rsidR="00080CEC">
        <w:t xml:space="preserve"> </w:t>
      </w:r>
      <w:r w:rsidR="00290B12">
        <w:t>platform as a service is paying for the platform on which the computer runs on (hardware and the OS)</w:t>
      </w:r>
    </w:p>
    <w:p w:rsidR="00E07A05" w:rsidRDefault="005907F9">
      <w:pPr>
        <w:pStyle w:val="TextBody"/>
        <w:numPr>
          <w:ilvl w:val="0"/>
          <w:numId w:val="18"/>
        </w:numPr>
      </w:pPr>
      <w:r>
        <w:t>SaaS</w:t>
      </w:r>
    </w:p>
    <w:p w:rsidR="00E07A05" w:rsidRDefault="003C761B">
      <w:pPr>
        <w:pStyle w:val="answer0"/>
      </w:pPr>
      <w:r>
        <w:t>S</w:t>
      </w:r>
      <w:r w:rsidR="00290B12">
        <w:t xml:space="preserve">oftware as a service </w:t>
      </w:r>
      <w:r>
        <w:t>means that the user pays for certain software on the computer, this could be anything from games to Photoshop.</w:t>
      </w:r>
    </w:p>
    <w:p w:rsidR="00E07A05" w:rsidRDefault="005907F9">
      <w:pPr>
        <w:pStyle w:val="TextBody"/>
        <w:numPr>
          <w:ilvl w:val="0"/>
          <w:numId w:val="18"/>
        </w:numPr>
      </w:pPr>
      <w:r>
        <w:t>State three advantages of virtualisation to the cloud service user</w:t>
      </w:r>
    </w:p>
    <w:p w:rsidR="00E07A05" w:rsidRDefault="003C761B">
      <w:pPr>
        <w:pStyle w:val="answer0"/>
      </w:pPr>
      <w:r>
        <w:t>The user only pays for what they use and no more.</w:t>
      </w:r>
    </w:p>
    <w:p w:rsidR="003C761B" w:rsidRDefault="003C761B" w:rsidP="003C761B">
      <w:pPr>
        <w:pStyle w:val="answer0"/>
      </w:pPr>
      <w:r>
        <w:t>It doesn’t require any physical space.</w:t>
      </w:r>
    </w:p>
    <w:p w:rsidR="00E07A05" w:rsidRDefault="003C761B" w:rsidP="003C761B">
      <w:pPr>
        <w:pStyle w:val="answer0"/>
      </w:pPr>
      <w:r>
        <w:t>It can be set up in only a few seconds and then is ready to be used by the user.</w:t>
      </w:r>
    </w:p>
    <w:p w:rsidR="00E07A05" w:rsidRDefault="00E07A05">
      <w:pPr>
        <w:pStyle w:val="answer0"/>
      </w:pPr>
    </w:p>
    <w:p w:rsidR="00E07A05" w:rsidRDefault="00E07A05">
      <w:pPr>
        <w:pStyle w:val="question"/>
      </w:pPr>
    </w:p>
    <w:p w:rsidR="00E07A05" w:rsidRDefault="005907F9">
      <w:pPr>
        <w:pStyle w:val="TextBody"/>
        <w:rPr>
          <w:b/>
          <w:bCs/>
        </w:rPr>
      </w:pPr>
      <w:r>
        <w:rPr>
          <w:b/>
          <w:bCs/>
        </w:rPr>
        <w:t>Individual Cloud Services</w:t>
      </w:r>
    </w:p>
    <w:p w:rsidR="00E07A05" w:rsidRDefault="005907F9">
      <w:pPr>
        <w:pStyle w:val="TextBody"/>
      </w:pPr>
      <w:r>
        <w:t>Describe one service provided to regular individual users for the following</w:t>
      </w:r>
    </w:p>
    <w:p w:rsidR="00E07A05" w:rsidRDefault="005907F9">
      <w:pPr>
        <w:pStyle w:val="TextBody"/>
        <w:numPr>
          <w:ilvl w:val="0"/>
          <w:numId w:val="19"/>
        </w:numPr>
      </w:pPr>
      <w:r>
        <w:t>Data Storage</w:t>
      </w:r>
    </w:p>
    <w:p w:rsidR="00E07A05" w:rsidRDefault="00037396">
      <w:pPr>
        <w:pStyle w:val="answer0"/>
      </w:pPr>
      <w:r>
        <w:t xml:space="preserve">Dropbox is a </w:t>
      </w:r>
      <w:r>
        <w:tab/>
        <w:t xml:space="preserve">personal cloud service and offers file synchronisation across multiple devices. You also get </w:t>
      </w:r>
      <w:r w:rsidR="00A04617">
        <w:t>2GB of free storage when you create an account so you can give it a trial run before you purchase extra storage.</w:t>
      </w:r>
    </w:p>
    <w:p w:rsidR="00E07A05" w:rsidRDefault="00E07A05">
      <w:pPr>
        <w:pStyle w:val="answer0"/>
      </w:pPr>
    </w:p>
    <w:p w:rsidR="00E07A05" w:rsidRDefault="005907F9">
      <w:pPr>
        <w:pStyle w:val="TextBody"/>
        <w:numPr>
          <w:ilvl w:val="0"/>
          <w:numId w:val="19"/>
        </w:numPr>
      </w:pPr>
      <w:r>
        <w:t>Applications</w:t>
      </w:r>
    </w:p>
    <w:p w:rsidR="00E07A05" w:rsidRDefault="00A04617">
      <w:pPr>
        <w:pStyle w:val="answer0"/>
      </w:pPr>
      <w:r>
        <w:t xml:space="preserve">Microsoft </w:t>
      </w:r>
      <w:r w:rsidR="00F86C55">
        <w:t>provide applications such as office 365 which for a price can be accessed and used on every device you have.</w:t>
      </w:r>
    </w:p>
    <w:p w:rsidR="00E07A05" w:rsidRDefault="00E07A05">
      <w:pPr>
        <w:pStyle w:val="answer0"/>
      </w:pPr>
    </w:p>
    <w:p w:rsidR="00E07A05" w:rsidRDefault="005907F9">
      <w:pPr>
        <w:pStyle w:val="TextBody"/>
        <w:numPr>
          <w:ilvl w:val="0"/>
          <w:numId w:val="19"/>
        </w:numPr>
      </w:pPr>
      <w:r>
        <w:t>Communications</w:t>
      </w:r>
    </w:p>
    <w:p w:rsidR="00E07A05" w:rsidRDefault="00F86C55">
      <w:pPr>
        <w:pStyle w:val="answer0"/>
      </w:pPr>
      <w:r>
        <w:t xml:space="preserve">Google provides </w:t>
      </w:r>
      <w:proofErr w:type="spellStart"/>
      <w:r>
        <w:t>gmail</w:t>
      </w:r>
      <w:proofErr w:type="spellEnd"/>
      <w:r>
        <w:t xml:space="preserve"> for free which is an email service which can be used on most devices and you can use their cloud storage to store your emails.</w:t>
      </w:r>
    </w:p>
    <w:p w:rsidR="00E07A05" w:rsidRDefault="00E07A05">
      <w:pPr>
        <w:pStyle w:val="answer0"/>
      </w:pPr>
    </w:p>
    <w:p w:rsidR="00E07A05" w:rsidRDefault="00E07A05">
      <w:pPr>
        <w:pStyle w:val="TextBody"/>
      </w:pPr>
    </w:p>
    <w:p w:rsidR="00E07A05" w:rsidRDefault="005907F9">
      <w:pPr>
        <w:pStyle w:val="TextBody"/>
      </w:pPr>
      <w:r>
        <w:rPr>
          <w:b/>
          <w:bCs/>
        </w:rPr>
        <w:t>Web 1.0 vs Web 2.0</w:t>
      </w:r>
    </w:p>
    <w:p w:rsidR="00E07A05" w:rsidRDefault="005907F9">
      <w:pPr>
        <w:pStyle w:val="TextBody"/>
      </w:pPr>
      <w:r>
        <w:t>Give three examples of how a web 1.0 application has been transformed by Web 2.0</w:t>
      </w:r>
    </w:p>
    <w:tbl>
      <w:tblPr>
        <w:tblW w:w="9638"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firstRow="0" w:lastRow="0" w:firstColumn="0" w:lastColumn="0" w:noHBand="0" w:noVBand="0"/>
      </w:tblPr>
      <w:tblGrid>
        <w:gridCol w:w="4820"/>
        <w:gridCol w:w="4818"/>
      </w:tblGrid>
      <w:tr w:rsidR="00E07A05">
        <w:tc>
          <w:tcPr>
            <w:tcW w:w="4819" w:type="dxa"/>
            <w:tcBorders>
              <w:top w:val="single" w:sz="2" w:space="0" w:color="000001"/>
              <w:left w:val="single" w:sz="2" w:space="0" w:color="000001"/>
              <w:bottom w:val="single" w:sz="2" w:space="0" w:color="000001"/>
            </w:tcBorders>
            <w:shd w:val="clear" w:color="auto" w:fill="auto"/>
            <w:tcMar>
              <w:left w:w="48" w:type="dxa"/>
            </w:tcMar>
          </w:tcPr>
          <w:p w:rsidR="00E07A05" w:rsidRDefault="005907F9">
            <w:pPr>
              <w:pStyle w:val="TextBody"/>
            </w:pPr>
            <w:r>
              <w:t>Web 1.0 Application</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E07A05" w:rsidRDefault="005907F9">
            <w:pPr>
              <w:pStyle w:val="TextBody"/>
            </w:pPr>
            <w:r>
              <w:t>Web 2.0 Application</w:t>
            </w:r>
          </w:p>
        </w:tc>
      </w:tr>
      <w:tr w:rsidR="00E07A05">
        <w:tc>
          <w:tcPr>
            <w:tcW w:w="4819" w:type="dxa"/>
            <w:tcBorders>
              <w:top w:val="single" w:sz="2" w:space="0" w:color="000001"/>
              <w:left w:val="single" w:sz="2" w:space="0" w:color="000001"/>
              <w:bottom w:val="single" w:sz="2" w:space="0" w:color="000001"/>
            </w:tcBorders>
            <w:shd w:val="clear" w:color="auto" w:fill="auto"/>
            <w:tcMar>
              <w:left w:w="48" w:type="dxa"/>
            </w:tcMar>
          </w:tcPr>
          <w:p w:rsidR="00E07A05" w:rsidRDefault="005907F9">
            <w:pPr>
              <w:pStyle w:val="TextBody"/>
            </w:pPr>
            <w:r>
              <w:t>Encyclopaedia Britannica written by specialists</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E07A05" w:rsidRDefault="005907F9">
            <w:pPr>
              <w:pStyle w:val="TextBody"/>
            </w:pPr>
            <w:r>
              <w:t>Wikipedia written by public volunteer contributors</w:t>
            </w:r>
          </w:p>
        </w:tc>
      </w:tr>
      <w:tr w:rsidR="00E07A05">
        <w:tc>
          <w:tcPr>
            <w:tcW w:w="4819" w:type="dxa"/>
            <w:tcBorders>
              <w:top w:val="single" w:sz="2" w:space="0" w:color="000001"/>
              <w:left w:val="single" w:sz="2" w:space="0" w:color="000001"/>
              <w:bottom w:val="single" w:sz="2" w:space="0" w:color="000001"/>
            </w:tcBorders>
            <w:shd w:val="clear" w:color="auto" w:fill="auto"/>
            <w:tcMar>
              <w:left w:w="48" w:type="dxa"/>
            </w:tcMar>
          </w:tcPr>
          <w:p w:rsidR="00E07A05" w:rsidRDefault="00E07A05">
            <w:pPr>
              <w:pStyle w:val="TableContents"/>
            </w:pPr>
          </w:p>
          <w:p w:rsidR="00E07A05" w:rsidRDefault="00F86C55">
            <w:pPr>
              <w:pStyle w:val="TableContents"/>
            </w:pPr>
            <w:r>
              <w:t xml:space="preserve">Akamai was a business that delivers software </w:t>
            </w:r>
          </w:p>
          <w:p w:rsidR="00E07A05" w:rsidRDefault="00E07A05">
            <w:pPr>
              <w:pStyle w:val="TableContents"/>
            </w:pP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E07A05" w:rsidRDefault="00F86C55">
            <w:pPr>
              <w:pStyle w:val="TableContents"/>
            </w:pPr>
            <w:proofErr w:type="spellStart"/>
            <w:r>
              <w:t>Bittorrent</w:t>
            </w:r>
            <w:proofErr w:type="spellEnd"/>
            <w:r>
              <w:t xml:space="preserve"> allows files to be distributed from peer to peer</w:t>
            </w:r>
          </w:p>
        </w:tc>
      </w:tr>
      <w:tr w:rsidR="00E07A05">
        <w:tc>
          <w:tcPr>
            <w:tcW w:w="4819" w:type="dxa"/>
            <w:tcBorders>
              <w:top w:val="single" w:sz="2" w:space="0" w:color="000001"/>
              <w:left w:val="single" w:sz="2" w:space="0" w:color="000001"/>
              <w:bottom w:val="single" w:sz="2" w:space="0" w:color="000001"/>
            </w:tcBorders>
            <w:shd w:val="clear" w:color="auto" w:fill="auto"/>
            <w:tcMar>
              <w:left w:w="48" w:type="dxa"/>
            </w:tcMar>
          </w:tcPr>
          <w:p w:rsidR="00E07A05" w:rsidRDefault="00F86C55">
            <w:pPr>
              <w:pStyle w:val="TableContents"/>
            </w:pPr>
            <w:proofErr w:type="spellStart"/>
            <w:r>
              <w:t>Ofoto</w:t>
            </w:r>
            <w:proofErr w:type="spellEnd"/>
            <w:r>
              <w:t xml:space="preserve"> was a business that automated scanning in physical images</w:t>
            </w:r>
          </w:p>
          <w:p w:rsidR="00E07A05" w:rsidRDefault="00E07A05">
            <w:pPr>
              <w:pStyle w:val="TableContents"/>
            </w:pPr>
          </w:p>
          <w:p w:rsidR="00E07A05" w:rsidRDefault="00E07A05">
            <w:pPr>
              <w:pStyle w:val="TableContents"/>
            </w:pP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E07A05" w:rsidRDefault="009627DA">
            <w:pPr>
              <w:pStyle w:val="TableContents"/>
            </w:pPr>
            <w:proofErr w:type="spellStart"/>
            <w:r>
              <w:lastRenderedPageBreak/>
              <w:t>Flickyr</w:t>
            </w:r>
            <w:proofErr w:type="spellEnd"/>
            <w:r>
              <w:t xml:space="preserve"> is an image and video hosting service that is free</w:t>
            </w:r>
          </w:p>
        </w:tc>
      </w:tr>
      <w:tr w:rsidR="00E07A05">
        <w:tc>
          <w:tcPr>
            <w:tcW w:w="4819" w:type="dxa"/>
            <w:tcBorders>
              <w:top w:val="single" w:sz="2" w:space="0" w:color="000001"/>
              <w:left w:val="single" w:sz="2" w:space="0" w:color="000001"/>
              <w:bottom w:val="single" w:sz="2" w:space="0" w:color="000001"/>
            </w:tcBorders>
            <w:shd w:val="clear" w:color="auto" w:fill="auto"/>
            <w:tcMar>
              <w:left w:w="48" w:type="dxa"/>
            </w:tcMar>
          </w:tcPr>
          <w:p w:rsidR="00E07A05" w:rsidRDefault="00E07A05">
            <w:pPr>
              <w:pStyle w:val="TableContents"/>
            </w:pPr>
          </w:p>
          <w:p w:rsidR="00E07A05" w:rsidRDefault="00E07A05">
            <w:pPr>
              <w:pStyle w:val="TableContents"/>
            </w:pPr>
          </w:p>
          <w:p w:rsidR="00E07A05" w:rsidRDefault="00E07A05">
            <w:pPr>
              <w:pStyle w:val="TableContents"/>
            </w:pP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E07A05" w:rsidRDefault="00E07A05">
            <w:pPr>
              <w:pStyle w:val="TableContents"/>
            </w:pPr>
          </w:p>
        </w:tc>
      </w:tr>
    </w:tbl>
    <w:p w:rsidR="00E07A05" w:rsidRDefault="00E07A05">
      <w:pPr>
        <w:pStyle w:val="TextBody"/>
      </w:pPr>
    </w:p>
    <w:p w:rsidR="00E07A05" w:rsidRDefault="005907F9">
      <w:pPr>
        <w:pStyle w:val="TextBody"/>
      </w:pPr>
      <w:r>
        <w:t>Describe the concept of the "wisdom of crowds" and give one example</w:t>
      </w:r>
    </w:p>
    <w:p w:rsidR="00E07A05" w:rsidRDefault="00D70699">
      <w:pPr>
        <w:pStyle w:val="answer0"/>
      </w:pPr>
      <w:r>
        <w:t>Wisdom of the crowds is collective opinion of a group and not an individual, an example of this would be the transformation of Encyclopaedia Britannica which was created and published by an individual or a few specialist that would give information or knowledge from these experts. With the transformation of web 2.0 online Wikipedia’s are relying on community’s which can all edit and create their own wiki pages of information.</w:t>
      </w:r>
    </w:p>
    <w:p w:rsidR="00E07A05" w:rsidRDefault="00E07A05">
      <w:pPr>
        <w:pStyle w:val="answer0"/>
      </w:pPr>
    </w:p>
    <w:p w:rsidR="00E07A05" w:rsidRDefault="005907F9">
      <w:pPr>
        <w:pStyle w:val="answer0"/>
      </w:pPr>
      <w:r>
        <w:br w:type="page"/>
      </w:r>
    </w:p>
    <w:p w:rsidR="00E07A05" w:rsidRDefault="005907F9">
      <w:pPr>
        <w:pStyle w:val="Heading3"/>
        <w:numPr>
          <w:ilvl w:val="2"/>
          <w:numId w:val="1"/>
        </w:numPr>
      </w:pPr>
      <w:r>
        <w:lastRenderedPageBreak/>
        <w:t>D1 – Explain the role of the TCP/IP protocol and how it links to application layer protocols</w:t>
      </w:r>
    </w:p>
    <w:p w:rsidR="00D26030" w:rsidRDefault="005907F9" w:rsidP="003513C8">
      <w:pPr>
        <w:pStyle w:val="TextBody"/>
      </w:pPr>
      <w:r>
        <w:t>Write an extended piece (300-500 words) to explain how information is prepared in the application layer and is carried through the transport and network layers and onto the network.  You should include reference to the four layer network model; protocols HTTP, TCP and IP; flow control and error checking; encryption SSL and HTTPS.</w:t>
      </w:r>
    </w:p>
    <w:p w:rsidR="00E07A05" w:rsidRDefault="00E07A05">
      <w:pPr>
        <w:pStyle w:val="answer0"/>
      </w:pPr>
    </w:p>
    <w:p w:rsidR="00E07A05" w:rsidRDefault="00E07A05">
      <w:pPr>
        <w:pStyle w:val="answer0"/>
      </w:pPr>
    </w:p>
    <w:p w:rsidR="00E07A05" w:rsidRDefault="00033E87">
      <w:pPr>
        <w:pStyle w:val="answer0"/>
      </w:pPr>
      <w:r>
        <w:t>Circuit switched – like telephones</w:t>
      </w:r>
    </w:p>
    <w:p w:rsidR="00E07A05" w:rsidRDefault="00E07A05">
      <w:pPr>
        <w:pStyle w:val="answer0"/>
      </w:pPr>
    </w:p>
    <w:p w:rsidR="00E07A05" w:rsidRDefault="00E07A05">
      <w:pPr>
        <w:pStyle w:val="answer0"/>
      </w:pPr>
    </w:p>
    <w:p w:rsidR="00E07A05" w:rsidRDefault="00033E87">
      <w:pPr>
        <w:pStyle w:val="answer0"/>
      </w:pPr>
      <w:r>
        <w:t>Packet switched – like royal mail</w:t>
      </w:r>
      <w:bookmarkStart w:id="0" w:name="_GoBack"/>
      <w:bookmarkEnd w:id="0"/>
    </w:p>
    <w:p w:rsidR="00E07A05" w:rsidRDefault="00E07A05">
      <w:pPr>
        <w:pStyle w:val="answer0"/>
      </w:pPr>
    </w:p>
    <w:p w:rsidR="00E07A05" w:rsidRDefault="00E07A05">
      <w:pPr>
        <w:pStyle w:val="answer0"/>
      </w:pPr>
    </w:p>
    <w:p w:rsidR="00E07A05" w:rsidRDefault="00E07A05">
      <w:pPr>
        <w:pStyle w:val="answer0"/>
      </w:pPr>
    </w:p>
    <w:p w:rsidR="00E07A05" w:rsidRDefault="00E07A05">
      <w:pPr>
        <w:pStyle w:val="answer0"/>
      </w:pPr>
    </w:p>
    <w:p w:rsidR="00E07A05" w:rsidRDefault="00E07A05">
      <w:pPr>
        <w:pStyle w:val="answer0"/>
      </w:pPr>
    </w:p>
    <w:p w:rsidR="00E07A05" w:rsidRDefault="00E07A05">
      <w:pPr>
        <w:pStyle w:val="answer0"/>
      </w:pPr>
    </w:p>
    <w:p w:rsidR="00E07A05" w:rsidRDefault="00E07A05">
      <w:pPr>
        <w:pStyle w:val="answer0"/>
      </w:pPr>
    </w:p>
    <w:p w:rsidR="00E07A05" w:rsidRDefault="00E07A05">
      <w:pPr>
        <w:pStyle w:val="answer0"/>
      </w:pPr>
    </w:p>
    <w:p w:rsidR="00E07A05" w:rsidRDefault="00E07A05">
      <w:pPr>
        <w:pStyle w:val="answer0"/>
      </w:pPr>
    </w:p>
    <w:p w:rsidR="00E07A05" w:rsidRDefault="00E07A05">
      <w:pPr>
        <w:pStyle w:val="answer0"/>
      </w:pPr>
    </w:p>
    <w:p w:rsidR="00E07A05" w:rsidRDefault="00E07A05">
      <w:pPr>
        <w:pStyle w:val="answer0"/>
      </w:pPr>
    </w:p>
    <w:p w:rsidR="00E07A05" w:rsidRDefault="00E07A05">
      <w:pPr>
        <w:pStyle w:val="answer0"/>
      </w:pPr>
    </w:p>
    <w:p w:rsidR="00E07A05" w:rsidRDefault="00E07A05">
      <w:pPr>
        <w:pStyle w:val="answer0"/>
      </w:pPr>
    </w:p>
    <w:p w:rsidR="00E07A05" w:rsidRDefault="00E07A05">
      <w:pPr>
        <w:pStyle w:val="answer0"/>
      </w:pPr>
    </w:p>
    <w:p w:rsidR="00E07A05" w:rsidRDefault="00E07A05">
      <w:pPr>
        <w:pStyle w:val="answer0"/>
      </w:pPr>
    </w:p>
    <w:p w:rsidR="00E07A05" w:rsidRDefault="00E07A05">
      <w:pPr>
        <w:pStyle w:val="answer0"/>
      </w:pPr>
    </w:p>
    <w:p w:rsidR="00E07A05" w:rsidRDefault="00E07A05">
      <w:pPr>
        <w:pStyle w:val="answer0"/>
      </w:pPr>
    </w:p>
    <w:p w:rsidR="00E07A05" w:rsidRDefault="00E07A05">
      <w:pPr>
        <w:pStyle w:val="answer0"/>
      </w:pPr>
    </w:p>
    <w:p w:rsidR="00E07A05" w:rsidRDefault="00E07A05">
      <w:pPr>
        <w:pStyle w:val="answer0"/>
      </w:pPr>
    </w:p>
    <w:p w:rsidR="00E07A05" w:rsidRDefault="00E07A05">
      <w:pPr>
        <w:pStyle w:val="answer0"/>
      </w:pPr>
    </w:p>
    <w:p w:rsidR="00E07A05" w:rsidRDefault="00E07A05">
      <w:pPr>
        <w:pStyle w:val="answer0"/>
      </w:pPr>
    </w:p>
    <w:p w:rsidR="00E07A05" w:rsidRDefault="00E07A05">
      <w:pPr>
        <w:pStyle w:val="answer0"/>
      </w:pPr>
    </w:p>
    <w:p w:rsidR="00E07A05" w:rsidRDefault="00E07A05">
      <w:pPr>
        <w:pStyle w:val="answer0"/>
      </w:pPr>
    </w:p>
    <w:p w:rsidR="00E07A05" w:rsidRDefault="00E07A05">
      <w:pPr>
        <w:pStyle w:val="answer0"/>
      </w:pPr>
    </w:p>
    <w:p w:rsidR="00E07A05" w:rsidRDefault="00E07A05">
      <w:pPr>
        <w:pStyle w:val="answer0"/>
      </w:pPr>
    </w:p>
    <w:p w:rsidR="00E07A05" w:rsidRDefault="00E07A05">
      <w:pPr>
        <w:pStyle w:val="answer0"/>
      </w:pPr>
    </w:p>
    <w:p w:rsidR="00E07A05" w:rsidRDefault="005907F9">
      <w:pPr>
        <w:pStyle w:val="question"/>
      </w:pPr>
      <w:r>
        <w:t>END.</w:t>
      </w:r>
    </w:p>
    <w:sectPr w:rsidR="00E07A05">
      <w:headerReference w:type="default" r:id="rId8"/>
      <w:pgSz w:w="11906" w:h="16838"/>
      <w:pgMar w:top="1418" w:right="1134" w:bottom="1134" w:left="1134" w:header="75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0DE0" w:rsidRDefault="005907F9">
      <w:r>
        <w:separator/>
      </w:r>
    </w:p>
  </w:endnote>
  <w:endnote w:type="continuationSeparator" w:id="0">
    <w:p w:rsidR="006B0DE0" w:rsidRDefault="00590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OpenSymbol">
    <w:altName w:val="Times New Roman"/>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0DE0" w:rsidRDefault="005907F9">
      <w:r>
        <w:separator/>
      </w:r>
    </w:p>
  </w:footnote>
  <w:footnote w:type="continuationSeparator" w:id="0">
    <w:p w:rsidR="006B0DE0" w:rsidRDefault="005907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A05" w:rsidRDefault="005907F9">
    <w:pPr>
      <w:pStyle w:val="Header"/>
      <w:rPr>
        <w:rFonts w:ascii="Arial" w:hAnsi="Arial"/>
      </w:rPr>
    </w:pPr>
    <w:r>
      <w:rPr>
        <w:rFonts w:ascii="Arial" w:hAnsi="Arial"/>
        <w:b/>
        <w:sz w:val="36"/>
      </w:rPr>
      <w:t>DIGITAL TECHNOLOGIES</w:t>
    </w:r>
    <w:r>
      <w:rPr>
        <w:noProof/>
        <w:lang w:eastAsia="en-GB" w:bidi="ar-SA"/>
      </w:rPr>
      <w:drawing>
        <wp:anchor distT="0" distB="0" distL="114300" distR="114300" simplePos="0" relativeHeight="10" behindDoc="1" locked="0" layoutInCell="1" allowOverlap="1">
          <wp:simplePos x="0" y="0"/>
          <wp:positionH relativeFrom="column">
            <wp:posOffset>5581650</wp:posOffset>
          </wp:positionH>
          <wp:positionV relativeFrom="paragraph">
            <wp:posOffset>-30480</wp:posOffset>
          </wp:positionV>
          <wp:extent cx="628650" cy="643890"/>
          <wp:effectExtent l="0" t="0" r="0" b="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1"/>
                  <a:stretch>
                    <a:fillRect/>
                  </a:stretch>
                </pic:blipFill>
                <pic:spPr bwMode="auto">
                  <a:xfrm>
                    <a:off x="0" y="0"/>
                    <a:ext cx="628650" cy="643890"/>
                  </a:xfrm>
                  <a:prstGeom prst="rect">
                    <a:avLst/>
                  </a:prstGeom>
                </pic:spPr>
              </pic:pic>
            </a:graphicData>
          </a:graphic>
        </wp:anchor>
      </w:drawing>
    </w:r>
    <w:r>
      <w:rPr>
        <w:rFonts w:ascii="Arial" w:hAnsi="Arial"/>
        <w:b/>
      </w:rPr>
      <w:tab/>
    </w:r>
    <w:r>
      <w:rPr>
        <w:rFonts w:ascii="Arial" w:hAnsi="Arial"/>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E7087"/>
    <w:multiLevelType w:val="multilevel"/>
    <w:tmpl w:val="8EDE734C"/>
    <w:lvl w:ilvl="0">
      <w:start w:val="1"/>
      <w:numFmt w:val="lowerLetter"/>
      <w:lvlText w:val="(%1)"/>
      <w:lvlJc w:val="left"/>
      <w:pPr>
        <w:tabs>
          <w:tab w:val="num" w:pos="567"/>
        </w:tabs>
        <w:ind w:left="283" w:hanging="283"/>
      </w:pPr>
    </w:lvl>
    <w:lvl w:ilvl="1">
      <w:start w:val="2"/>
      <w:numFmt w:val="decimal"/>
      <w:lvlText w:val="%2"/>
      <w:lvlJc w:val="left"/>
      <w:pPr>
        <w:tabs>
          <w:tab w:val="num" w:pos="566"/>
        </w:tabs>
        <w:ind w:left="566" w:hanging="283"/>
      </w:pPr>
    </w:lvl>
    <w:lvl w:ilvl="2">
      <w:start w:val="3"/>
      <w:numFmt w:val="decimal"/>
      <w:lvlText w:val="%3"/>
      <w:lvlJc w:val="left"/>
      <w:pPr>
        <w:tabs>
          <w:tab w:val="num" w:pos="1133"/>
        </w:tabs>
        <w:ind w:left="1133" w:hanging="567"/>
      </w:pPr>
    </w:lvl>
    <w:lvl w:ilvl="3">
      <w:start w:val="4"/>
      <w:numFmt w:val="decimal"/>
      <w:lvlText w:val="%4"/>
      <w:lvlJc w:val="left"/>
      <w:pPr>
        <w:tabs>
          <w:tab w:val="num" w:pos="1842"/>
        </w:tabs>
        <w:ind w:left="1842" w:hanging="709"/>
      </w:pPr>
    </w:lvl>
    <w:lvl w:ilvl="4">
      <w:start w:val="5"/>
      <w:numFmt w:val="decimal"/>
      <w:lvlText w:val="%5"/>
      <w:lvlJc w:val="left"/>
      <w:pPr>
        <w:tabs>
          <w:tab w:val="num" w:pos="2692"/>
        </w:tabs>
        <w:ind w:left="2692" w:hanging="850"/>
      </w:pPr>
    </w:lvl>
    <w:lvl w:ilvl="5">
      <w:start w:val="6"/>
      <w:numFmt w:val="decimal"/>
      <w:lvlText w:val="%6"/>
      <w:lvlJc w:val="left"/>
      <w:pPr>
        <w:tabs>
          <w:tab w:val="num" w:pos="3713"/>
        </w:tabs>
        <w:ind w:left="3713" w:hanging="1021"/>
      </w:pPr>
    </w:lvl>
    <w:lvl w:ilvl="6">
      <w:start w:val="7"/>
      <w:numFmt w:val="decimal"/>
      <w:lvlText w:val="%7"/>
      <w:lvlJc w:val="left"/>
      <w:pPr>
        <w:tabs>
          <w:tab w:val="num" w:pos="5017"/>
        </w:tabs>
        <w:ind w:left="5017" w:hanging="1304"/>
      </w:pPr>
    </w:lvl>
    <w:lvl w:ilvl="7">
      <w:start w:val="8"/>
      <w:numFmt w:val="decimal"/>
      <w:lvlText w:val="%8"/>
      <w:lvlJc w:val="left"/>
      <w:pPr>
        <w:tabs>
          <w:tab w:val="num" w:pos="6491"/>
        </w:tabs>
        <w:ind w:left="6491" w:hanging="1474"/>
      </w:pPr>
    </w:lvl>
    <w:lvl w:ilvl="8">
      <w:start w:val="9"/>
      <w:numFmt w:val="decimal"/>
      <w:lvlText w:val="%9"/>
      <w:lvlJc w:val="left"/>
      <w:pPr>
        <w:tabs>
          <w:tab w:val="num" w:pos="8079"/>
        </w:tabs>
        <w:ind w:left="8079" w:hanging="1588"/>
      </w:pPr>
    </w:lvl>
  </w:abstractNum>
  <w:abstractNum w:abstractNumId="1">
    <w:nsid w:val="122433A8"/>
    <w:multiLevelType w:val="multilevel"/>
    <w:tmpl w:val="D1D69636"/>
    <w:lvl w:ilvl="0">
      <w:start w:val="1"/>
      <w:numFmt w:val="lowerLetter"/>
      <w:lvlText w:val="(%1)"/>
      <w:lvlJc w:val="left"/>
      <w:pPr>
        <w:tabs>
          <w:tab w:val="num" w:pos="567"/>
        </w:tabs>
        <w:ind w:left="283" w:hanging="283"/>
      </w:pPr>
    </w:lvl>
    <w:lvl w:ilvl="1">
      <w:start w:val="2"/>
      <w:numFmt w:val="decimal"/>
      <w:lvlText w:val="%2"/>
      <w:lvlJc w:val="left"/>
      <w:pPr>
        <w:tabs>
          <w:tab w:val="num" w:pos="566"/>
        </w:tabs>
        <w:ind w:left="566" w:hanging="283"/>
      </w:pPr>
    </w:lvl>
    <w:lvl w:ilvl="2">
      <w:start w:val="3"/>
      <w:numFmt w:val="decimal"/>
      <w:lvlText w:val="%3"/>
      <w:lvlJc w:val="left"/>
      <w:pPr>
        <w:tabs>
          <w:tab w:val="num" w:pos="1133"/>
        </w:tabs>
        <w:ind w:left="1133" w:hanging="567"/>
      </w:pPr>
    </w:lvl>
    <w:lvl w:ilvl="3">
      <w:start w:val="4"/>
      <w:numFmt w:val="decimal"/>
      <w:lvlText w:val="%4"/>
      <w:lvlJc w:val="left"/>
      <w:pPr>
        <w:tabs>
          <w:tab w:val="num" w:pos="1842"/>
        </w:tabs>
        <w:ind w:left="1842" w:hanging="709"/>
      </w:pPr>
    </w:lvl>
    <w:lvl w:ilvl="4">
      <w:start w:val="5"/>
      <w:numFmt w:val="decimal"/>
      <w:lvlText w:val="%5"/>
      <w:lvlJc w:val="left"/>
      <w:pPr>
        <w:tabs>
          <w:tab w:val="num" w:pos="2692"/>
        </w:tabs>
        <w:ind w:left="2692" w:hanging="850"/>
      </w:pPr>
    </w:lvl>
    <w:lvl w:ilvl="5">
      <w:start w:val="6"/>
      <w:numFmt w:val="decimal"/>
      <w:lvlText w:val="%6"/>
      <w:lvlJc w:val="left"/>
      <w:pPr>
        <w:tabs>
          <w:tab w:val="num" w:pos="3713"/>
        </w:tabs>
        <w:ind w:left="3713" w:hanging="1021"/>
      </w:pPr>
    </w:lvl>
    <w:lvl w:ilvl="6">
      <w:start w:val="7"/>
      <w:numFmt w:val="decimal"/>
      <w:lvlText w:val="%7"/>
      <w:lvlJc w:val="left"/>
      <w:pPr>
        <w:tabs>
          <w:tab w:val="num" w:pos="5017"/>
        </w:tabs>
        <w:ind w:left="5017" w:hanging="1304"/>
      </w:pPr>
    </w:lvl>
    <w:lvl w:ilvl="7">
      <w:start w:val="8"/>
      <w:numFmt w:val="decimal"/>
      <w:lvlText w:val="%8"/>
      <w:lvlJc w:val="left"/>
      <w:pPr>
        <w:tabs>
          <w:tab w:val="num" w:pos="6491"/>
        </w:tabs>
        <w:ind w:left="6491" w:hanging="1474"/>
      </w:pPr>
    </w:lvl>
    <w:lvl w:ilvl="8">
      <w:start w:val="9"/>
      <w:numFmt w:val="decimal"/>
      <w:lvlText w:val="%9"/>
      <w:lvlJc w:val="left"/>
      <w:pPr>
        <w:tabs>
          <w:tab w:val="num" w:pos="8079"/>
        </w:tabs>
        <w:ind w:left="8079" w:hanging="1588"/>
      </w:pPr>
    </w:lvl>
  </w:abstractNum>
  <w:abstractNum w:abstractNumId="2">
    <w:nsid w:val="12F15D84"/>
    <w:multiLevelType w:val="multilevel"/>
    <w:tmpl w:val="CF12816A"/>
    <w:lvl w:ilvl="0">
      <w:start w:val="1"/>
      <w:numFmt w:val="lowerLetter"/>
      <w:lvlText w:val="(%1)"/>
      <w:lvlJc w:val="left"/>
      <w:pPr>
        <w:tabs>
          <w:tab w:val="num" w:pos="567"/>
        </w:tabs>
        <w:ind w:left="283" w:hanging="283"/>
      </w:pPr>
    </w:lvl>
    <w:lvl w:ilvl="1">
      <w:start w:val="2"/>
      <w:numFmt w:val="decimal"/>
      <w:lvlText w:val="%2"/>
      <w:lvlJc w:val="left"/>
      <w:pPr>
        <w:tabs>
          <w:tab w:val="num" w:pos="566"/>
        </w:tabs>
        <w:ind w:left="566" w:hanging="283"/>
      </w:pPr>
    </w:lvl>
    <w:lvl w:ilvl="2">
      <w:start w:val="3"/>
      <w:numFmt w:val="decimal"/>
      <w:lvlText w:val="%3"/>
      <w:lvlJc w:val="left"/>
      <w:pPr>
        <w:tabs>
          <w:tab w:val="num" w:pos="1133"/>
        </w:tabs>
        <w:ind w:left="1133" w:hanging="567"/>
      </w:pPr>
    </w:lvl>
    <w:lvl w:ilvl="3">
      <w:start w:val="4"/>
      <w:numFmt w:val="decimal"/>
      <w:lvlText w:val="%4"/>
      <w:lvlJc w:val="left"/>
      <w:pPr>
        <w:tabs>
          <w:tab w:val="num" w:pos="1842"/>
        </w:tabs>
        <w:ind w:left="1842" w:hanging="709"/>
      </w:pPr>
    </w:lvl>
    <w:lvl w:ilvl="4">
      <w:start w:val="5"/>
      <w:numFmt w:val="decimal"/>
      <w:lvlText w:val="%5"/>
      <w:lvlJc w:val="left"/>
      <w:pPr>
        <w:tabs>
          <w:tab w:val="num" w:pos="2692"/>
        </w:tabs>
        <w:ind w:left="2692" w:hanging="850"/>
      </w:pPr>
    </w:lvl>
    <w:lvl w:ilvl="5">
      <w:start w:val="6"/>
      <w:numFmt w:val="decimal"/>
      <w:lvlText w:val="%6"/>
      <w:lvlJc w:val="left"/>
      <w:pPr>
        <w:tabs>
          <w:tab w:val="num" w:pos="3713"/>
        </w:tabs>
        <w:ind w:left="3713" w:hanging="1021"/>
      </w:pPr>
    </w:lvl>
    <w:lvl w:ilvl="6">
      <w:start w:val="7"/>
      <w:numFmt w:val="decimal"/>
      <w:lvlText w:val="%7"/>
      <w:lvlJc w:val="left"/>
      <w:pPr>
        <w:tabs>
          <w:tab w:val="num" w:pos="5017"/>
        </w:tabs>
        <w:ind w:left="5017" w:hanging="1304"/>
      </w:pPr>
    </w:lvl>
    <w:lvl w:ilvl="7">
      <w:start w:val="8"/>
      <w:numFmt w:val="decimal"/>
      <w:lvlText w:val="%8"/>
      <w:lvlJc w:val="left"/>
      <w:pPr>
        <w:tabs>
          <w:tab w:val="num" w:pos="6491"/>
        </w:tabs>
        <w:ind w:left="6491" w:hanging="1474"/>
      </w:pPr>
    </w:lvl>
    <w:lvl w:ilvl="8">
      <w:start w:val="9"/>
      <w:numFmt w:val="decimal"/>
      <w:lvlText w:val="%9"/>
      <w:lvlJc w:val="left"/>
      <w:pPr>
        <w:tabs>
          <w:tab w:val="num" w:pos="8079"/>
        </w:tabs>
        <w:ind w:left="8079" w:hanging="1588"/>
      </w:pPr>
    </w:lvl>
  </w:abstractNum>
  <w:abstractNum w:abstractNumId="3">
    <w:nsid w:val="16446AC5"/>
    <w:multiLevelType w:val="hybridMultilevel"/>
    <w:tmpl w:val="E62838BE"/>
    <w:lvl w:ilvl="0" w:tplc="D7CEA7DA">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4">
    <w:nsid w:val="17E01562"/>
    <w:multiLevelType w:val="multilevel"/>
    <w:tmpl w:val="F134DE74"/>
    <w:lvl w:ilvl="0">
      <w:start w:val="1"/>
      <w:numFmt w:val="lowerLetter"/>
      <w:lvlText w:val="(%1)"/>
      <w:lvlJc w:val="left"/>
      <w:pPr>
        <w:tabs>
          <w:tab w:val="num" w:pos="567"/>
        </w:tabs>
        <w:ind w:left="283" w:hanging="283"/>
      </w:pPr>
    </w:lvl>
    <w:lvl w:ilvl="1">
      <w:start w:val="2"/>
      <w:numFmt w:val="decimal"/>
      <w:lvlText w:val="%2"/>
      <w:lvlJc w:val="left"/>
      <w:pPr>
        <w:tabs>
          <w:tab w:val="num" w:pos="566"/>
        </w:tabs>
        <w:ind w:left="566" w:hanging="283"/>
      </w:pPr>
    </w:lvl>
    <w:lvl w:ilvl="2">
      <w:start w:val="3"/>
      <w:numFmt w:val="decimal"/>
      <w:lvlText w:val="%3"/>
      <w:lvlJc w:val="left"/>
      <w:pPr>
        <w:tabs>
          <w:tab w:val="num" w:pos="1133"/>
        </w:tabs>
        <w:ind w:left="1133" w:hanging="567"/>
      </w:pPr>
    </w:lvl>
    <w:lvl w:ilvl="3">
      <w:start w:val="4"/>
      <w:numFmt w:val="decimal"/>
      <w:lvlText w:val="%4"/>
      <w:lvlJc w:val="left"/>
      <w:pPr>
        <w:tabs>
          <w:tab w:val="num" w:pos="1842"/>
        </w:tabs>
        <w:ind w:left="1842" w:hanging="709"/>
      </w:pPr>
    </w:lvl>
    <w:lvl w:ilvl="4">
      <w:start w:val="5"/>
      <w:numFmt w:val="decimal"/>
      <w:lvlText w:val="%5"/>
      <w:lvlJc w:val="left"/>
      <w:pPr>
        <w:tabs>
          <w:tab w:val="num" w:pos="2692"/>
        </w:tabs>
        <w:ind w:left="2692" w:hanging="850"/>
      </w:pPr>
    </w:lvl>
    <w:lvl w:ilvl="5">
      <w:start w:val="6"/>
      <w:numFmt w:val="decimal"/>
      <w:lvlText w:val="%6"/>
      <w:lvlJc w:val="left"/>
      <w:pPr>
        <w:tabs>
          <w:tab w:val="num" w:pos="3713"/>
        </w:tabs>
        <w:ind w:left="3713" w:hanging="1021"/>
      </w:pPr>
    </w:lvl>
    <w:lvl w:ilvl="6">
      <w:start w:val="7"/>
      <w:numFmt w:val="decimal"/>
      <w:lvlText w:val="%7"/>
      <w:lvlJc w:val="left"/>
      <w:pPr>
        <w:tabs>
          <w:tab w:val="num" w:pos="5017"/>
        </w:tabs>
        <w:ind w:left="5017" w:hanging="1304"/>
      </w:pPr>
    </w:lvl>
    <w:lvl w:ilvl="7">
      <w:start w:val="8"/>
      <w:numFmt w:val="decimal"/>
      <w:lvlText w:val="%8"/>
      <w:lvlJc w:val="left"/>
      <w:pPr>
        <w:tabs>
          <w:tab w:val="num" w:pos="6491"/>
        </w:tabs>
        <w:ind w:left="6491" w:hanging="1474"/>
      </w:pPr>
    </w:lvl>
    <w:lvl w:ilvl="8">
      <w:start w:val="9"/>
      <w:numFmt w:val="decimal"/>
      <w:lvlText w:val="%9"/>
      <w:lvlJc w:val="left"/>
      <w:pPr>
        <w:tabs>
          <w:tab w:val="num" w:pos="8079"/>
        </w:tabs>
        <w:ind w:left="8079" w:hanging="1588"/>
      </w:pPr>
    </w:lvl>
  </w:abstractNum>
  <w:abstractNum w:abstractNumId="5">
    <w:nsid w:val="20033C5A"/>
    <w:multiLevelType w:val="multilevel"/>
    <w:tmpl w:val="34646C20"/>
    <w:lvl w:ilvl="0">
      <w:start w:val="1"/>
      <w:numFmt w:val="lowerLetter"/>
      <w:lvlText w:val="(%1)"/>
      <w:lvlJc w:val="left"/>
      <w:pPr>
        <w:tabs>
          <w:tab w:val="num" w:pos="567"/>
        </w:tabs>
        <w:ind w:left="283" w:hanging="283"/>
      </w:pPr>
    </w:lvl>
    <w:lvl w:ilvl="1">
      <w:start w:val="2"/>
      <w:numFmt w:val="decimal"/>
      <w:lvlText w:val="%2"/>
      <w:lvlJc w:val="left"/>
      <w:pPr>
        <w:tabs>
          <w:tab w:val="num" w:pos="566"/>
        </w:tabs>
        <w:ind w:left="566" w:hanging="283"/>
      </w:pPr>
    </w:lvl>
    <w:lvl w:ilvl="2">
      <w:start w:val="3"/>
      <w:numFmt w:val="decimal"/>
      <w:lvlText w:val="%3"/>
      <w:lvlJc w:val="left"/>
      <w:pPr>
        <w:tabs>
          <w:tab w:val="num" w:pos="1133"/>
        </w:tabs>
        <w:ind w:left="1133" w:hanging="567"/>
      </w:pPr>
    </w:lvl>
    <w:lvl w:ilvl="3">
      <w:start w:val="4"/>
      <w:numFmt w:val="decimal"/>
      <w:lvlText w:val="%4"/>
      <w:lvlJc w:val="left"/>
      <w:pPr>
        <w:tabs>
          <w:tab w:val="num" w:pos="1842"/>
        </w:tabs>
        <w:ind w:left="1842" w:hanging="709"/>
      </w:pPr>
    </w:lvl>
    <w:lvl w:ilvl="4">
      <w:start w:val="5"/>
      <w:numFmt w:val="decimal"/>
      <w:lvlText w:val="%5"/>
      <w:lvlJc w:val="left"/>
      <w:pPr>
        <w:tabs>
          <w:tab w:val="num" w:pos="2692"/>
        </w:tabs>
        <w:ind w:left="2692" w:hanging="850"/>
      </w:pPr>
    </w:lvl>
    <w:lvl w:ilvl="5">
      <w:start w:val="6"/>
      <w:numFmt w:val="decimal"/>
      <w:lvlText w:val="%6"/>
      <w:lvlJc w:val="left"/>
      <w:pPr>
        <w:tabs>
          <w:tab w:val="num" w:pos="3713"/>
        </w:tabs>
        <w:ind w:left="3713" w:hanging="1021"/>
      </w:pPr>
    </w:lvl>
    <w:lvl w:ilvl="6">
      <w:start w:val="7"/>
      <w:numFmt w:val="decimal"/>
      <w:lvlText w:val="%7"/>
      <w:lvlJc w:val="left"/>
      <w:pPr>
        <w:tabs>
          <w:tab w:val="num" w:pos="5017"/>
        </w:tabs>
        <w:ind w:left="5017" w:hanging="1304"/>
      </w:pPr>
    </w:lvl>
    <w:lvl w:ilvl="7">
      <w:start w:val="8"/>
      <w:numFmt w:val="decimal"/>
      <w:lvlText w:val="%8"/>
      <w:lvlJc w:val="left"/>
      <w:pPr>
        <w:tabs>
          <w:tab w:val="num" w:pos="6491"/>
        </w:tabs>
        <w:ind w:left="6491" w:hanging="1474"/>
      </w:pPr>
    </w:lvl>
    <w:lvl w:ilvl="8">
      <w:start w:val="9"/>
      <w:numFmt w:val="decimal"/>
      <w:lvlText w:val="%9"/>
      <w:lvlJc w:val="left"/>
      <w:pPr>
        <w:tabs>
          <w:tab w:val="num" w:pos="8079"/>
        </w:tabs>
        <w:ind w:left="8079" w:hanging="1588"/>
      </w:pPr>
    </w:lvl>
  </w:abstractNum>
  <w:abstractNum w:abstractNumId="6">
    <w:nsid w:val="2368779B"/>
    <w:multiLevelType w:val="multilevel"/>
    <w:tmpl w:val="860CFE44"/>
    <w:lvl w:ilvl="0">
      <w:start w:val="1"/>
      <w:numFmt w:val="lowerLetter"/>
      <w:lvlText w:val="(%1)"/>
      <w:lvlJc w:val="left"/>
      <w:pPr>
        <w:tabs>
          <w:tab w:val="num" w:pos="567"/>
        </w:tabs>
        <w:ind w:left="283" w:hanging="283"/>
      </w:pPr>
    </w:lvl>
    <w:lvl w:ilvl="1">
      <w:start w:val="2"/>
      <w:numFmt w:val="decimal"/>
      <w:lvlText w:val="%2"/>
      <w:lvlJc w:val="left"/>
      <w:pPr>
        <w:tabs>
          <w:tab w:val="num" w:pos="566"/>
        </w:tabs>
        <w:ind w:left="566" w:hanging="283"/>
      </w:pPr>
    </w:lvl>
    <w:lvl w:ilvl="2">
      <w:start w:val="3"/>
      <w:numFmt w:val="decimal"/>
      <w:lvlText w:val="%3"/>
      <w:lvlJc w:val="left"/>
      <w:pPr>
        <w:tabs>
          <w:tab w:val="num" w:pos="1133"/>
        </w:tabs>
        <w:ind w:left="1133" w:hanging="567"/>
      </w:pPr>
    </w:lvl>
    <w:lvl w:ilvl="3">
      <w:start w:val="4"/>
      <w:numFmt w:val="decimal"/>
      <w:lvlText w:val="%4"/>
      <w:lvlJc w:val="left"/>
      <w:pPr>
        <w:tabs>
          <w:tab w:val="num" w:pos="1842"/>
        </w:tabs>
        <w:ind w:left="1842" w:hanging="709"/>
      </w:pPr>
    </w:lvl>
    <w:lvl w:ilvl="4">
      <w:start w:val="5"/>
      <w:numFmt w:val="decimal"/>
      <w:lvlText w:val="%5"/>
      <w:lvlJc w:val="left"/>
      <w:pPr>
        <w:tabs>
          <w:tab w:val="num" w:pos="2692"/>
        </w:tabs>
        <w:ind w:left="2692" w:hanging="850"/>
      </w:pPr>
    </w:lvl>
    <w:lvl w:ilvl="5">
      <w:start w:val="6"/>
      <w:numFmt w:val="decimal"/>
      <w:lvlText w:val="%6"/>
      <w:lvlJc w:val="left"/>
      <w:pPr>
        <w:tabs>
          <w:tab w:val="num" w:pos="3713"/>
        </w:tabs>
        <w:ind w:left="3713" w:hanging="1021"/>
      </w:pPr>
    </w:lvl>
    <w:lvl w:ilvl="6">
      <w:start w:val="7"/>
      <w:numFmt w:val="decimal"/>
      <w:lvlText w:val="%7"/>
      <w:lvlJc w:val="left"/>
      <w:pPr>
        <w:tabs>
          <w:tab w:val="num" w:pos="5017"/>
        </w:tabs>
        <w:ind w:left="5017" w:hanging="1304"/>
      </w:pPr>
    </w:lvl>
    <w:lvl w:ilvl="7">
      <w:start w:val="8"/>
      <w:numFmt w:val="decimal"/>
      <w:lvlText w:val="%8"/>
      <w:lvlJc w:val="left"/>
      <w:pPr>
        <w:tabs>
          <w:tab w:val="num" w:pos="6491"/>
        </w:tabs>
        <w:ind w:left="6491" w:hanging="1474"/>
      </w:pPr>
    </w:lvl>
    <w:lvl w:ilvl="8">
      <w:start w:val="9"/>
      <w:numFmt w:val="decimal"/>
      <w:lvlText w:val="%9"/>
      <w:lvlJc w:val="left"/>
      <w:pPr>
        <w:tabs>
          <w:tab w:val="num" w:pos="8079"/>
        </w:tabs>
        <w:ind w:left="8079" w:hanging="1588"/>
      </w:pPr>
    </w:lvl>
  </w:abstractNum>
  <w:abstractNum w:abstractNumId="7">
    <w:nsid w:val="2BE40F96"/>
    <w:multiLevelType w:val="multilevel"/>
    <w:tmpl w:val="477E35E4"/>
    <w:lvl w:ilvl="0">
      <w:start w:val="1"/>
      <w:numFmt w:val="lowerLetter"/>
      <w:lvlText w:val="(%1)"/>
      <w:lvlJc w:val="left"/>
      <w:pPr>
        <w:tabs>
          <w:tab w:val="num" w:pos="567"/>
        </w:tabs>
        <w:ind w:left="283" w:hanging="283"/>
      </w:pPr>
    </w:lvl>
    <w:lvl w:ilvl="1">
      <w:start w:val="2"/>
      <w:numFmt w:val="decimal"/>
      <w:lvlText w:val="%2"/>
      <w:lvlJc w:val="left"/>
      <w:pPr>
        <w:tabs>
          <w:tab w:val="num" w:pos="566"/>
        </w:tabs>
        <w:ind w:left="566" w:hanging="283"/>
      </w:pPr>
    </w:lvl>
    <w:lvl w:ilvl="2">
      <w:start w:val="3"/>
      <w:numFmt w:val="decimal"/>
      <w:lvlText w:val="%3"/>
      <w:lvlJc w:val="left"/>
      <w:pPr>
        <w:tabs>
          <w:tab w:val="num" w:pos="1133"/>
        </w:tabs>
        <w:ind w:left="1133" w:hanging="567"/>
      </w:pPr>
    </w:lvl>
    <w:lvl w:ilvl="3">
      <w:start w:val="4"/>
      <w:numFmt w:val="decimal"/>
      <w:lvlText w:val="%4"/>
      <w:lvlJc w:val="left"/>
      <w:pPr>
        <w:tabs>
          <w:tab w:val="num" w:pos="1842"/>
        </w:tabs>
        <w:ind w:left="1842" w:hanging="709"/>
      </w:pPr>
    </w:lvl>
    <w:lvl w:ilvl="4">
      <w:start w:val="5"/>
      <w:numFmt w:val="decimal"/>
      <w:lvlText w:val="%5"/>
      <w:lvlJc w:val="left"/>
      <w:pPr>
        <w:tabs>
          <w:tab w:val="num" w:pos="2692"/>
        </w:tabs>
        <w:ind w:left="2692" w:hanging="850"/>
      </w:pPr>
    </w:lvl>
    <w:lvl w:ilvl="5">
      <w:start w:val="6"/>
      <w:numFmt w:val="decimal"/>
      <w:lvlText w:val="%6"/>
      <w:lvlJc w:val="left"/>
      <w:pPr>
        <w:tabs>
          <w:tab w:val="num" w:pos="3713"/>
        </w:tabs>
        <w:ind w:left="3713" w:hanging="1021"/>
      </w:pPr>
    </w:lvl>
    <w:lvl w:ilvl="6">
      <w:start w:val="7"/>
      <w:numFmt w:val="decimal"/>
      <w:lvlText w:val="%7"/>
      <w:lvlJc w:val="left"/>
      <w:pPr>
        <w:tabs>
          <w:tab w:val="num" w:pos="5017"/>
        </w:tabs>
        <w:ind w:left="5017" w:hanging="1304"/>
      </w:pPr>
    </w:lvl>
    <w:lvl w:ilvl="7">
      <w:start w:val="8"/>
      <w:numFmt w:val="decimal"/>
      <w:lvlText w:val="%8"/>
      <w:lvlJc w:val="left"/>
      <w:pPr>
        <w:tabs>
          <w:tab w:val="num" w:pos="6491"/>
        </w:tabs>
        <w:ind w:left="6491" w:hanging="1474"/>
      </w:pPr>
    </w:lvl>
    <w:lvl w:ilvl="8">
      <w:start w:val="9"/>
      <w:numFmt w:val="decimal"/>
      <w:lvlText w:val="%9"/>
      <w:lvlJc w:val="left"/>
      <w:pPr>
        <w:tabs>
          <w:tab w:val="num" w:pos="8079"/>
        </w:tabs>
        <w:ind w:left="8079" w:hanging="1588"/>
      </w:pPr>
    </w:lvl>
  </w:abstractNum>
  <w:abstractNum w:abstractNumId="8">
    <w:nsid w:val="2D1E15E6"/>
    <w:multiLevelType w:val="multilevel"/>
    <w:tmpl w:val="756E5E3E"/>
    <w:lvl w:ilvl="0">
      <w:start w:val="1"/>
      <w:numFmt w:val="lowerLetter"/>
      <w:lvlText w:val="(%1)"/>
      <w:lvlJc w:val="left"/>
      <w:pPr>
        <w:tabs>
          <w:tab w:val="num" w:pos="567"/>
        </w:tabs>
        <w:ind w:left="283" w:hanging="283"/>
      </w:pPr>
    </w:lvl>
    <w:lvl w:ilvl="1">
      <w:start w:val="2"/>
      <w:numFmt w:val="decimal"/>
      <w:lvlText w:val="%2"/>
      <w:lvlJc w:val="left"/>
      <w:pPr>
        <w:tabs>
          <w:tab w:val="num" w:pos="566"/>
        </w:tabs>
        <w:ind w:left="566" w:hanging="283"/>
      </w:pPr>
    </w:lvl>
    <w:lvl w:ilvl="2">
      <w:start w:val="3"/>
      <w:numFmt w:val="decimal"/>
      <w:lvlText w:val="%3"/>
      <w:lvlJc w:val="left"/>
      <w:pPr>
        <w:tabs>
          <w:tab w:val="num" w:pos="1133"/>
        </w:tabs>
        <w:ind w:left="1133" w:hanging="567"/>
      </w:pPr>
    </w:lvl>
    <w:lvl w:ilvl="3">
      <w:start w:val="4"/>
      <w:numFmt w:val="decimal"/>
      <w:lvlText w:val="%4"/>
      <w:lvlJc w:val="left"/>
      <w:pPr>
        <w:tabs>
          <w:tab w:val="num" w:pos="1842"/>
        </w:tabs>
        <w:ind w:left="1842" w:hanging="709"/>
      </w:pPr>
    </w:lvl>
    <w:lvl w:ilvl="4">
      <w:start w:val="5"/>
      <w:numFmt w:val="decimal"/>
      <w:lvlText w:val="%5"/>
      <w:lvlJc w:val="left"/>
      <w:pPr>
        <w:tabs>
          <w:tab w:val="num" w:pos="2692"/>
        </w:tabs>
        <w:ind w:left="2692" w:hanging="850"/>
      </w:pPr>
    </w:lvl>
    <w:lvl w:ilvl="5">
      <w:start w:val="6"/>
      <w:numFmt w:val="decimal"/>
      <w:lvlText w:val="%6"/>
      <w:lvlJc w:val="left"/>
      <w:pPr>
        <w:tabs>
          <w:tab w:val="num" w:pos="3713"/>
        </w:tabs>
        <w:ind w:left="3713" w:hanging="1021"/>
      </w:pPr>
    </w:lvl>
    <w:lvl w:ilvl="6">
      <w:start w:val="7"/>
      <w:numFmt w:val="decimal"/>
      <w:lvlText w:val="%7"/>
      <w:lvlJc w:val="left"/>
      <w:pPr>
        <w:tabs>
          <w:tab w:val="num" w:pos="5017"/>
        </w:tabs>
        <w:ind w:left="5017" w:hanging="1304"/>
      </w:pPr>
    </w:lvl>
    <w:lvl w:ilvl="7">
      <w:start w:val="8"/>
      <w:numFmt w:val="decimal"/>
      <w:lvlText w:val="%8"/>
      <w:lvlJc w:val="left"/>
      <w:pPr>
        <w:tabs>
          <w:tab w:val="num" w:pos="6491"/>
        </w:tabs>
        <w:ind w:left="6491" w:hanging="1474"/>
      </w:pPr>
    </w:lvl>
    <w:lvl w:ilvl="8">
      <w:start w:val="9"/>
      <w:numFmt w:val="decimal"/>
      <w:lvlText w:val="%9"/>
      <w:lvlJc w:val="left"/>
      <w:pPr>
        <w:tabs>
          <w:tab w:val="num" w:pos="8079"/>
        </w:tabs>
        <w:ind w:left="8079" w:hanging="1588"/>
      </w:pPr>
    </w:lvl>
  </w:abstractNum>
  <w:abstractNum w:abstractNumId="9">
    <w:nsid w:val="33C956EF"/>
    <w:multiLevelType w:val="multilevel"/>
    <w:tmpl w:val="922E9CB0"/>
    <w:lvl w:ilvl="0">
      <w:start w:val="1"/>
      <w:numFmt w:val="lowerLetter"/>
      <w:lvlText w:val="(%1)"/>
      <w:lvlJc w:val="left"/>
      <w:pPr>
        <w:tabs>
          <w:tab w:val="num" w:pos="567"/>
        </w:tabs>
        <w:ind w:left="283" w:hanging="283"/>
      </w:pPr>
    </w:lvl>
    <w:lvl w:ilvl="1">
      <w:start w:val="2"/>
      <w:numFmt w:val="decimal"/>
      <w:lvlText w:val="%2"/>
      <w:lvlJc w:val="left"/>
      <w:pPr>
        <w:tabs>
          <w:tab w:val="num" w:pos="566"/>
        </w:tabs>
        <w:ind w:left="566" w:hanging="283"/>
      </w:pPr>
    </w:lvl>
    <w:lvl w:ilvl="2">
      <w:start w:val="3"/>
      <w:numFmt w:val="decimal"/>
      <w:lvlText w:val="%3"/>
      <w:lvlJc w:val="left"/>
      <w:pPr>
        <w:tabs>
          <w:tab w:val="num" w:pos="1133"/>
        </w:tabs>
        <w:ind w:left="1133" w:hanging="567"/>
      </w:pPr>
    </w:lvl>
    <w:lvl w:ilvl="3">
      <w:start w:val="4"/>
      <w:numFmt w:val="decimal"/>
      <w:lvlText w:val="%4"/>
      <w:lvlJc w:val="left"/>
      <w:pPr>
        <w:tabs>
          <w:tab w:val="num" w:pos="1842"/>
        </w:tabs>
        <w:ind w:left="1842" w:hanging="709"/>
      </w:pPr>
    </w:lvl>
    <w:lvl w:ilvl="4">
      <w:start w:val="5"/>
      <w:numFmt w:val="decimal"/>
      <w:lvlText w:val="%5"/>
      <w:lvlJc w:val="left"/>
      <w:pPr>
        <w:tabs>
          <w:tab w:val="num" w:pos="2692"/>
        </w:tabs>
        <w:ind w:left="2692" w:hanging="850"/>
      </w:pPr>
    </w:lvl>
    <w:lvl w:ilvl="5">
      <w:start w:val="6"/>
      <w:numFmt w:val="decimal"/>
      <w:lvlText w:val="%6"/>
      <w:lvlJc w:val="left"/>
      <w:pPr>
        <w:tabs>
          <w:tab w:val="num" w:pos="3713"/>
        </w:tabs>
        <w:ind w:left="3713" w:hanging="1021"/>
      </w:pPr>
    </w:lvl>
    <w:lvl w:ilvl="6">
      <w:start w:val="7"/>
      <w:numFmt w:val="decimal"/>
      <w:lvlText w:val="%7"/>
      <w:lvlJc w:val="left"/>
      <w:pPr>
        <w:tabs>
          <w:tab w:val="num" w:pos="5017"/>
        </w:tabs>
        <w:ind w:left="5017" w:hanging="1304"/>
      </w:pPr>
    </w:lvl>
    <w:lvl w:ilvl="7">
      <w:start w:val="8"/>
      <w:numFmt w:val="decimal"/>
      <w:lvlText w:val="%8"/>
      <w:lvlJc w:val="left"/>
      <w:pPr>
        <w:tabs>
          <w:tab w:val="num" w:pos="6491"/>
        </w:tabs>
        <w:ind w:left="6491" w:hanging="1474"/>
      </w:pPr>
    </w:lvl>
    <w:lvl w:ilvl="8">
      <w:start w:val="9"/>
      <w:numFmt w:val="decimal"/>
      <w:lvlText w:val="%9"/>
      <w:lvlJc w:val="left"/>
      <w:pPr>
        <w:tabs>
          <w:tab w:val="num" w:pos="8079"/>
        </w:tabs>
        <w:ind w:left="8079" w:hanging="1588"/>
      </w:pPr>
    </w:lvl>
  </w:abstractNum>
  <w:abstractNum w:abstractNumId="10">
    <w:nsid w:val="421B4561"/>
    <w:multiLevelType w:val="multilevel"/>
    <w:tmpl w:val="B0BA4EE6"/>
    <w:lvl w:ilvl="0">
      <w:start w:val="1"/>
      <w:numFmt w:val="lowerLetter"/>
      <w:lvlText w:val="(%1)"/>
      <w:lvlJc w:val="left"/>
      <w:pPr>
        <w:tabs>
          <w:tab w:val="num" w:pos="567"/>
        </w:tabs>
        <w:ind w:left="283" w:hanging="283"/>
      </w:pPr>
    </w:lvl>
    <w:lvl w:ilvl="1">
      <w:start w:val="2"/>
      <w:numFmt w:val="decimal"/>
      <w:lvlText w:val="%2"/>
      <w:lvlJc w:val="left"/>
      <w:pPr>
        <w:tabs>
          <w:tab w:val="num" w:pos="566"/>
        </w:tabs>
        <w:ind w:left="566" w:hanging="283"/>
      </w:pPr>
    </w:lvl>
    <w:lvl w:ilvl="2">
      <w:start w:val="3"/>
      <w:numFmt w:val="decimal"/>
      <w:lvlText w:val="%3"/>
      <w:lvlJc w:val="left"/>
      <w:pPr>
        <w:tabs>
          <w:tab w:val="num" w:pos="1133"/>
        </w:tabs>
        <w:ind w:left="1133" w:hanging="567"/>
      </w:pPr>
    </w:lvl>
    <w:lvl w:ilvl="3">
      <w:start w:val="4"/>
      <w:numFmt w:val="decimal"/>
      <w:lvlText w:val="%4"/>
      <w:lvlJc w:val="left"/>
      <w:pPr>
        <w:tabs>
          <w:tab w:val="num" w:pos="1842"/>
        </w:tabs>
        <w:ind w:left="1842" w:hanging="709"/>
      </w:pPr>
    </w:lvl>
    <w:lvl w:ilvl="4">
      <w:start w:val="5"/>
      <w:numFmt w:val="decimal"/>
      <w:lvlText w:val="%5"/>
      <w:lvlJc w:val="left"/>
      <w:pPr>
        <w:tabs>
          <w:tab w:val="num" w:pos="2692"/>
        </w:tabs>
        <w:ind w:left="2692" w:hanging="850"/>
      </w:pPr>
    </w:lvl>
    <w:lvl w:ilvl="5">
      <w:start w:val="6"/>
      <w:numFmt w:val="decimal"/>
      <w:lvlText w:val="%6"/>
      <w:lvlJc w:val="left"/>
      <w:pPr>
        <w:tabs>
          <w:tab w:val="num" w:pos="3713"/>
        </w:tabs>
        <w:ind w:left="3713" w:hanging="1021"/>
      </w:pPr>
    </w:lvl>
    <w:lvl w:ilvl="6">
      <w:start w:val="7"/>
      <w:numFmt w:val="decimal"/>
      <w:lvlText w:val="%7"/>
      <w:lvlJc w:val="left"/>
      <w:pPr>
        <w:tabs>
          <w:tab w:val="num" w:pos="5017"/>
        </w:tabs>
        <w:ind w:left="5017" w:hanging="1304"/>
      </w:pPr>
    </w:lvl>
    <w:lvl w:ilvl="7">
      <w:start w:val="8"/>
      <w:numFmt w:val="decimal"/>
      <w:lvlText w:val="%8"/>
      <w:lvlJc w:val="left"/>
      <w:pPr>
        <w:tabs>
          <w:tab w:val="num" w:pos="6491"/>
        </w:tabs>
        <w:ind w:left="6491" w:hanging="1474"/>
      </w:pPr>
    </w:lvl>
    <w:lvl w:ilvl="8">
      <w:start w:val="9"/>
      <w:numFmt w:val="decimal"/>
      <w:lvlText w:val="%9"/>
      <w:lvlJc w:val="left"/>
      <w:pPr>
        <w:tabs>
          <w:tab w:val="num" w:pos="8079"/>
        </w:tabs>
        <w:ind w:left="8079" w:hanging="1588"/>
      </w:pPr>
    </w:lvl>
  </w:abstractNum>
  <w:abstractNum w:abstractNumId="11">
    <w:nsid w:val="46045866"/>
    <w:multiLevelType w:val="multilevel"/>
    <w:tmpl w:val="FA9E407A"/>
    <w:lvl w:ilvl="0">
      <w:start w:val="1"/>
      <w:numFmt w:val="lowerLetter"/>
      <w:lvlText w:val="(%1)"/>
      <w:lvlJc w:val="left"/>
      <w:pPr>
        <w:tabs>
          <w:tab w:val="num" w:pos="567"/>
        </w:tabs>
        <w:ind w:left="283" w:hanging="283"/>
      </w:pPr>
    </w:lvl>
    <w:lvl w:ilvl="1">
      <w:start w:val="2"/>
      <w:numFmt w:val="decimal"/>
      <w:lvlText w:val="%2"/>
      <w:lvlJc w:val="left"/>
      <w:pPr>
        <w:tabs>
          <w:tab w:val="num" w:pos="566"/>
        </w:tabs>
        <w:ind w:left="566" w:hanging="283"/>
      </w:pPr>
    </w:lvl>
    <w:lvl w:ilvl="2">
      <w:start w:val="3"/>
      <w:numFmt w:val="decimal"/>
      <w:lvlText w:val="%3"/>
      <w:lvlJc w:val="left"/>
      <w:pPr>
        <w:tabs>
          <w:tab w:val="num" w:pos="1133"/>
        </w:tabs>
        <w:ind w:left="1133" w:hanging="567"/>
      </w:pPr>
    </w:lvl>
    <w:lvl w:ilvl="3">
      <w:start w:val="4"/>
      <w:numFmt w:val="decimal"/>
      <w:lvlText w:val="%4"/>
      <w:lvlJc w:val="left"/>
      <w:pPr>
        <w:tabs>
          <w:tab w:val="num" w:pos="1842"/>
        </w:tabs>
        <w:ind w:left="1842" w:hanging="709"/>
      </w:pPr>
    </w:lvl>
    <w:lvl w:ilvl="4">
      <w:start w:val="5"/>
      <w:numFmt w:val="decimal"/>
      <w:lvlText w:val="%5"/>
      <w:lvlJc w:val="left"/>
      <w:pPr>
        <w:tabs>
          <w:tab w:val="num" w:pos="2692"/>
        </w:tabs>
        <w:ind w:left="2692" w:hanging="850"/>
      </w:pPr>
    </w:lvl>
    <w:lvl w:ilvl="5">
      <w:start w:val="6"/>
      <w:numFmt w:val="decimal"/>
      <w:lvlText w:val="%6"/>
      <w:lvlJc w:val="left"/>
      <w:pPr>
        <w:tabs>
          <w:tab w:val="num" w:pos="3713"/>
        </w:tabs>
        <w:ind w:left="3713" w:hanging="1021"/>
      </w:pPr>
    </w:lvl>
    <w:lvl w:ilvl="6">
      <w:start w:val="7"/>
      <w:numFmt w:val="decimal"/>
      <w:lvlText w:val="%7"/>
      <w:lvlJc w:val="left"/>
      <w:pPr>
        <w:tabs>
          <w:tab w:val="num" w:pos="5017"/>
        </w:tabs>
        <w:ind w:left="5017" w:hanging="1304"/>
      </w:pPr>
    </w:lvl>
    <w:lvl w:ilvl="7">
      <w:start w:val="8"/>
      <w:numFmt w:val="decimal"/>
      <w:lvlText w:val="%8"/>
      <w:lvlJc w:val="left"/>
      <w:pPr>
        <w:tabs>
          <w:tab w:val="num" w:pos="6491"/>
        </w:tabs>
        <w:ind w:left="6491" w:hanging="1474"/>
      </w:pPr>
    </w:lvl>
    <w:lvl w:ilvl="8">
      <w:start w:val="9"/>
      <w:numFmt w:val="decimal"/>
      <w:lvlText w:val="%9"/>
      <w:lvlJc w:val="left"/>
      <w:pPr>
        <w:tabs>
          <w:tab w:val="num" w:pos="8079"/>
        </w:tabs>
        <w:ind w:left="8079" w:hanging="1588"/>
      </w:pPr>
    </w:lvl>
  </w:abstractNum>
  <w:abstractNum w:abstractNumId="12">
    <w:nsid w:val="50341599"/>
    <w:multiLevelType w:val="multilevel"/>
    <w:tmpl w:val="AADAE0C6"/>
    <w:lvl w:ilvl="0">
      <w:start w:val="1"/>
      <w:numFmt w:val="lowerLetter"/>
      <w:lvlText w:val="(%1)"/>
      <w:lvlJc w:val="left"/>
      <w:pPr>
        <w:tabs>
          <w:tab w:val="num" w:pos="567"/>
        </w:tabs>
        <w:ind w:left="283" w:hanging="283"/>
      </w:pPr>
    </w:lvl>
    <w:lvl w:ilvl="1">
      <w:start w:val="2"/>
      <w:numFmt w:val="decimal"/>
      <w:lvlText w:val="%2"/>
      <w:lvlJc w:val="left"/>
      <w:pPr>
        <w:tabs>
          <w:tab w:val="num" w:pos="566"/>
        </w:tabs>
        <w:ind w:left="566" w:hanging="283"/>
      </w:pPr>
    </w:lvl>
    <w:lvl w:ilvl="2">
      <w:start w:val="3"/>
      <w:numFmt w:val="decimal"/>
      <w:lvlText w:val="%3"/>
      <w:lvlJc w:val="left"/>
      <w:pPr>
        <w:tabs>
          <w:tab w:val="num" w:pos="1133"/>
        </w:tabs>
        <w:ind w:left="1133" w:hanging="567"/>
      </w:pPr>
    </w:lvl>
    <w:lvl w:ilvl="3">
      <w:start w:val="4"/>
      <w:numFmt w:val="decimal"/>
      <w:lvlText w:val="%4"/>
      <w:lvlJc w:val="left"/>
      <w:pPr>
        <w:tabs>
          <w:tab w:val="num" w:pos="1842"/>
        </w:tabs>
        <w:ind w:left="1842" w:hanging="709"/>
      </w:pPr>
    </w:lvl>
    <w:lvl w:ilvl="4">
      <w:start w:val="5"/>
      <w:numFmt w:val="decimal"/>
      <w:lvlText w:val="%5"/>
      <w:lvlJc w:val="left"/>
      <w:pPr>
        <w:tabs>
          <w:tab w:val="num" w:pos="2692"/>
        </w:tabs>
        <w:ind w:left="2692" w:hanging="850"/>
      </w:pPr>
    </w:lvl>
    <w:lvl w:ilvl="5">
      <w:start w:val="6"/>
      <w:numFmt w:val="decimal"/>
      <w:lvlText w:val="%6"/>
      <w:lvlJc w:val="left"/>
      <w:pPr>
        <w:tabs>
          <w:tab w:val="num" w:pos="3713"/>
        </w:tabs>
        <w:ind w:left="3713" w:hanging="1021"/>
      </w:pPr>
    </w:lvl>
    <w:lvl w:ilvl="6">
      <w:start w:val="7"/>
      <w:numFmt w:val="decimal"/>
      <w:lvlText w:val="%7"/>
      <w:lvlJc w:val="left"/>
      <w:pPr>
        <w:tabs>
          <w:tab w:val="num" w:pos="5017"/>
        </w:tabs>
        <w:ind w:left="5017" w:hanging="1304"/>
      </w:pPr>
    </w:lvl>
    <w:lvl w:ilvl="7">
      <w:start w:val="8"/>
      <w:numFmt w:val="decimal"/>
      <w:lvlText w:val="%8"/>
      <w:lvlJc w:val="left"/>
      <w:pPr>
        <w:tabs>
          <w:tab w:val="num" w:pos="6491"/>
        </w:tabs>
        <w:ind w:left="6491" w:hanging="1474"/>
      </w:pPr>
    </w:lvl>
    <w:lvl w:ilvl="8">
      <w:start w:val="9"/>
      <w:numFmt w:val="decimal"/>
      <w:lvlText w:val="%9"/>
      <w:lvlJc w:val="left"/>
      <w:pPr>
        <w:tabs>
          <w:tab w:val="num" w:pos="8079"/>
        </w:tabs>
        <w:ind w:left="8079" w:hanging="1588"/>
      </w:pPr>
    </w:lvl>
  </w:abstractNum>
  <w:abstractNum w:abstractNumId="13">
    <w:nsid w:val="581324E6"/>
    <w:multiLevelType w:val="multilevel"/>
    <w:tmpl w:val="87682CB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4">
    <w:nsid w:val="5F7D77A9"/>
    <w:multiLevelType w:val="multilevel"/>
    <w:tmpl w:val="A11C2CE2"/>
    <w:lvl w:ilvl="0">
      <w:start w:val="1"/>
      <w:numFmt w:val="lowerLetter"/>
      <w:lvlText w:val="(%1)"/>
      <w:lvlJc w:val="left"/>
      <w:pPr>
        <w:tabs>
          <w:tab w:val="num" w:pos="567"/>
        </w:tabs>
        <w:ind w:left="283" w:hanging="283"/>
      </w:pPr>
    </w:lvl>
    <w:lvl w:ilvl="1">
      <w:start w:val="2"/>
      <w:numFmt w:val="decimal"/>
      <w:lvlText w:val="%2"/>
      <w:lvlJc w:val="left"/>
      <w:pPr>
        <w:tabs>
          <w:tab w:val="num" w:pos="566"/>
        </w:tabs>
        <w:ind w:left="566" w:hanging="283"/>
      </w:pPr>
    </w:lvl>
    <w:lvl w:ilvl="2">
      <w:start w:val="3"/>
      <w:numFmt w:val="decimal"/>
      <w:lvlText w:val="%3"/>
      <w:lvlJc w:val="left"/>
      <w:pPr>
        <w:tabs>
          <w:tab w:val="num" w:pos="1133"/>
        </w:tabs>
        <w:ind w:left="1133" w:hanging="567"/>
      </w:pPr>
    </w:lvl>
    <w:lvl w:ilvl="3">
      <w:start w:val="4"/>
      <w:numFmt w:val="decimal"/>
      <w:lvlText w:val="%4"/>
      <w:lvlJc w:val="left"/>
      <w:pPr>
        <w:tabs>
          <w:tab w:val="num" w:pos="1842"/>
        </w:tabs>
        <w:ind w:left="1842" w:hanging="709"/>
      </w:pPr>
    </w:lvl>
    <w:lvl w:ilvl="4">
      <w:start w:val="5"/>
      <w:numFmt w:val="decimal"/>
      <w:lvlText w:val="%5"/>
      <w:lvlJc w:val="left"/>
      <w:pPr>
        <w:tabs>
          <w:tab w:val="num" w:pos="2692"/>
        </w:tabs>
        <w:ind w:left="2692" w:hanging="850"/>
      </w:pPr>
    </w:lvl>
    <w:lvl w:ilvl="5">
      <w:start w:val="6"/>
      <w:numFmt w:val="decimal"/>
      <w:lvlText w:val="%6"/>
      <w:lvlJc w:val="left"/>
      <w:pPr>
        <w:tabs>
          <w:tab w:val="num" w:pos="3713"/>
        </w:tabs>
        <w:ind w:left="3713" w:hanging="1021"/>
      </w:pPr>
    </w:lvl>
    <w:lvl w:ilvl="6">
      <w:start w:val="7"/>
      <w:numFmt w:val="decimal"/>
      <w:lvlText w:val="%7"/>
      <w:lvlJc w:val="left"/>
      <w:pPr>
        <w:tabs>
          <w:tab w:val="num" w:pos="5017"/>
        </w:tabs>
        <w:ind w:left="5017" w:hanging="1304"/>
      </w:pPr>
    </w:lvl>
    <w:lvl w:ilvl="7">
      <w:start w:val="8"/>
      <w:numFmt w:val="decimal"/>
      <w:lvlText w:val="%8"/>
      <w:lvlJc w:val="left"/>
      <w:pPr>
        <w:tabs>
          <w:tab w:val="num" w:pos="6491"/>
        </w:tabs>
        <w:ind w:left="6491" w:hanging="1474"/>
      </w:pPr>
    </w:lvl>
    <w:lvl w:ilvl="8">
      <w:start w:val="9"/>
      <w:numFmt w:val="decimal"/>
      <w:lvlText w:val="%9"/>
      <w:lvlJc w:val="left"/>
      <w:pPr>
        <w:tabs>
          <w:tab w:val="num" w:pos="8079"/>
        </w:tabs>
        <w:ind w:left="8079" w:hanging="1588"/>
      </w:pPr>
    </w:lvl>
  </w:abstractNum>
  <w:abstractNum w:abstractNumId="15">
    <w:nsid w:val="625F23E0"/>
    <w:multiLevelType w:val="multilevel"/>
    <w:tmpl w:val="092630E0"/>
    <w:lvl w:ilvl="0">
      <w:start w:val="1"/>
      <w:numFmt w:val="lowerLetter"/>
      <w:lvlText w:val="(%1)"/>
      <w:lvlJc w:val="left"/>
      <w:pPr>
        <w:tabs>
          <w:tab w:val="num" w:pos="567"/>
        </w:tabs>
        <w:ind w:left="283" w:hanging="283"/>
      </w:pPr>
    </w:lvl>
    <w:lvl w:ilvl="1">
      <w:start w:val="2"/>
      <w:numFmt w:val="decimal"/>
      <w:lvlText w:val="%2"/>
      <w:lvlJc w:val="left"/>
      <w:pPr>
        <w:tabs>
          <w:tab w:val="num" w:pos="566"/>
        </w:tabs>
        <w:ind w:left="566" w:hanging="283"/>
      </w:pPr>
    </w:lvl>
    <w:lvl w:ilvl="2">
      <w:start w:val="3"/>
      <w:numFmt w:val="decimal"/>
      <w:lvlText w:val="%3"/>
      <w:lvlJc w:val="left"/>
      <w:pPr>
        <w:tabs>
          <w:tab w:val="num" w:pos="1133"/>
        </w:tabs>
        <w:ind w:left="1133" w:hanging="567"/>
      </w:pPr>
    </w:lvl>
    <w:lvl w:ilvl="3">
      <w:start w:val="4"/>
      <w:numFmt w:val="decimal"/>
      <w:lvlText w:val="%4"/>
      <w:lvlJc w:val="left"/>
      <w:pPr>
        <w:tabs>
          <w:tab w:val="num" w:pos="1842"/>
        </w:tabs>
        <w:ind w:left="1842" w:hanging="709"/>
      </w:pPr>
    </w:lvl>
    <w:lvl w:ilvl="4">
      <w:start w:val="5"/>
      <w:numFmt w:val="decimal"/>
      <w:lvlText w:val="%5"/>
      <w:lvlJc w:val="left"/>
      <w:pPr>
        <w:tabs>
          <w:tab w:val="num" w:pos="2692"/>
        </w:tabs>
        <w:ind w:left="2692" w:hanging="850"/>
      </w:pPr>
    </w:lvl>
    <w:lvl w:ilvl="5">
      <w:start w:val="6"/>
      <w:numFmt w:val="decimal"/>
      <w:lvlText w:val="%6"/>
      <w:lvlJc w:val="left"/>
      <w:pPr>
        <w:tabs>
          <w:tab w:val="num" w:pos="3713"/>
        </w:tabs>
        <w:ind w:left="3713" w:hanging="1021"/>
      </w:pPr>
    </w:lvl>
    <w:lvl w:ilvl="6">
      <w:start w:val="7"/>
      <w:numFmt w:val="decimal"/>
      <w:lvlText w:val="%7"/>
      <w:lvlJc w:val="left"/>
      <w:pPr>
        <w:tabs>
          <w:tab w:val="num" w:pos="5017"/>
        </w:tabs>
        <w:ind w:left="5017" w:hanging="1304"/>
      </w:pPr>
    </w:lvl>
    <w:lvl w:ilvl="7">
      <w:start w:val="8"/>
      <w:numFmt w:val="decimal"/>
      <w:lvlText w:val="%8"/>
      <w:lvlJc w:val="left"/>
      <w:pPr>
        <w:tabs>
          <w:tab w:val="num" w:pos="6491"/>
        </w:tabs>
        <w:ind w:left="6491" w:hanging="1474"/>
      </w:pPr>
    </w:lvl>
    <w:lvl w:ilvl="8">
      <w:start w:val="9"/>
      <w:numFmt w:val="decimal"/>
      <w:lvlText w:val="%9"/>
      <w:lvlJc w:val="left"/>
      <w:pPr>
        <w:tabs>
          <w:tab w:val="num" w:pos="8079"/>
        </w:tabs>
        <w:ind w:left="8079" w:hanging="1588"/>
      </w:pPr>
    </w:lvl>
  </w:abstractNum>
  <w:abstractNum w:abstractNumId="16">
    <w:nsid w:val="633536E4"/>
    <w:multiLevelType w:val="multilevel"/>
    <w:tmpl w:val="2724E0DE"/>
    <w:lvl w:ilvl="0">
      <w:start w:val="1"/>
      <w:numFmt w:val="lowerLetter"/>
      <w:lvlText w:val="(%1)"/>
      <w:lvlJc w:val="left"/>
      <w:pPr>
        <w:tabs>
          <w:tab w:val="num" w:pos="567"/>
        </w:tabs>
        <w:ind w:left="283" w:hanging="283"/>
      </w:pPr>
    </w:lvl>
    <w:lvl w:ilvl="1">
      <w:start w:val="2"/>
      <w:numFmt w:val="decimal"/>
      <w:lvlText w:val="%2"/>
      <w:lvlJc w:val="left"/>
      <w:pPr>
        <w:tabs>
          <w:tab w:val="num" w:pos="566"/>
        </w:tabs>
        <w:ind w:left="566" w:hanging="283"/>
      </w:pPr>
    </w:lvl>
    <w:lvl w:ilvl="2">
      <w:start w:val="3"/>
      <w:numFmt w:val="decimal"/>
      <w:lvlText w:val="%3"/>
      <w:lvlJc w:val="left"/>
      <w:pPr>
        <w:tabs>
          <w:tab w:val="num" w:pos="1133"/>
        </w:tabs>
        <w:ind w:left="1133" w:hanging="567"/>
      </w:pPr>
    </w:lvl>
    <w:lvl w:ilvl="3">
      <w:start w:val="4"/>
      <w:numFmt w:val="decimal"/>
      <w:lvlText w:val="%4"/>
      <w:lvlJc w:val="left"/>
      <w:pPr>
        <w:tabs>
          <w:tab w:val="num" w:pos="1842"/>
        </w:tabs>
        <w:ind w:left="1842" w:hanging="709"/>
      </w:pPr>
    </w:lvl>
    <w:lvl w:ilvl="4">
      <w:start w:val="5"/>
      <w:numFmt w:val="decimal"/>
      <w:lvlText w:val="%5"/>
      <w:lvlJc w:val="left"/>
      <w:pPr>
        <w:tabs>
          <w:tab w:val="num" w:pos="2692"/>
        </w:tabs>
        <w:ind w:left="2692" w:hanging="850"/>
      </w:pPr>
    </w:lvl>
    <w:lvl w:ilvl="5">
      <w:start w:val="6"/>
      <w:numFmt w:val="decimal"/>
      <w:lvlText w:val="%6"/>
      <w:lvlJc w:val="left"/>
      <w:pPr>
        <w:tabs>
          <w:tab w:val="num" w:pos="3713"/>
        </w:tabs>
        <w:ind w:left="3713" w:hanging="1021"/>
      </w:pPr>
    </w:lvl>
    <w:lvl w:ilvl="6">
      <w:start w:val="7"/>
      <w:numFmt w:val="decimal"/>
      <w:lvlText w:val="%7"/>
      <w:lvlJc w:val="left"/>
      <w:pPr>
        <w:tabs>
          <w:tab w:val="num" w:pos="5017"/>
        </w:tabs>
        <w:ind w:left="5017" w:hanging="1304"/>
      </w:pPr>
    </w:lvl>
    <w:lvl w:ilvl="7">
      <w:start w:val="8"/>
      <w:numFmt w:val="decimal"/>
      <w:lvlText w:val="%8"/>
      <w:lvlJc w:val="left"/>
      <w:pPr>
        <w:tabs>
          <w:tab w:val="num" w:pos="6491"/>
        </w:tabs>
        <w:ind w:left="6491" w:hanging="1474"/>
      </w:pPr>
    </w:lvl>
    <w:lvl w:ilvl="8">
      <w:start w:val="9"/>
      <w:numFmt w:val="decimal"/>
      <w:lvlText w:val="%9"/>
      <w:lvlJc w:val="left"/>
      <w:pPr>
        <w:tabs>
          <w:tab w:val="num" w:pos="8079"/>
        </w:tabs>
        <w:ind w:left="8079" w:hanging="1588"/>
      </w:pPr>
    </w:lvl>
  </w:abstractNum>
  <w:abstractNum w:abstractNumId="17">
    <w:nsid w:val="65A35FDF"/>
    <w:multiLevelType w:val="multilevel"/>
    <w:tmpl w:val="749AB200"/>
    <w:lvl w:ilvl="0">
      <w:start w:val="1"/>
      <w:numFmt w:val="lowerLetter"/>
      <w:lvlText w:val="(%1)"/>
      <w:lvlJc w:val="left"/>
      <w:pPr>
        <w:tabs>
          <w:tab w:val="num" w:pos="567"/>
        </w:tabs>
        <w:ind w:left="283" w:hanging="283"/>
      </w:pPr>
    </w:lvl>
    <w:lvl w:ilvl="1">
      <w:start w:val="2"/>
      <w:numFmt w:val="decimal"/>
      <w:lvlText w:val="%2"/>
      <w:lvlJc w:val="left"/>
      <w:pPr>
        <w:tabs>
          <w:tab w:val="num" w:pos="566"/>
        </w:tabs>
        <w:ind w:left="566" w:hanging="283"/>
      </w:pPr>
    </w:lvl>
    <w:lvl w:ilvl="2">
      <w:start w:val="3"/>
      <w:numFmt w:val="decimal"/>
      <w:lvlText w:val="%3"/>
      <w:lvlJc w:val="left"/>
      <w:pPr>
        <w:tabs>
          <w:tab w:val="num" w:pos="1133"/>
        </w:tabs>
        <w:ind w:left="1133" w:hanging="567"/>
      </w:pPr>
    </w:lvl>
    <w:lvl w:ilvl="3">
      <w:start w:val="4"/>
      <w:numFmt w:val="decimal"/>
      <w:lvlText w:val="%4"/>
      <w:lvlJc w:val="left"/>
      <w:pPr>
        <w:tabs>
          <w:tab w:val="num" w:pos="1842"/>
        </w:tabs>
        <w:ind w:left="1842" w:hanging="709"/>
      </w:pPr>
    </w:lvl>
    <w:lvl w:ilvl="4">
      <w:start w:val="5"/>
      <w:numFmt w:val="decimal"/>
      <w:lvlText w:val="%5"/>
      <w:lvlJc w:val="left"/>
      <w:pPr>
        <w:tabs>
          <w:tab w:val="num" w:pos="2692"/>
        </w:tabs>
        <w:ind w:left="2692" w:hanging="850"/>
      </w:pPr>
    </w:lvl>
    <w:lvl w:ilvl="5">
      <w:start w:val="6"/>
      <w:numFmt w:val="decimal"/>
      <w:lvlText w:val="%6"/>
      <w:lvlJc w:val="left"/>
      <w:pPr>
        <w:tabs>
          <w:tab w:val="num" w:pos="3713"/>
        </w:tabs>
        <w:ind w:left="3713" w:hanging="1021"/>
      </w:pPr>
    </w:lvl>
    <w:lvl w:ilvl="6">
      <w:start w:val="7"/>
      <w:numFmt w:val="decimal"/>
      <w:lvlText w:val="%7"/>
      <w:lvlJc w:val="left"/>
      <w:pPr>
        <w:tabs>
          <w:tab w:val="num" w:pos="5017"/>
        </w:tabs>
        <w:ind w:left="5017" w:hanging="1304"/>
      </w:pPr>
    </w:lvl>
    <w:lvl w:ilvl="7">
      <w:start w:val="8"/>
      <w:numFmt w:val="decimal"/>
      <w:lvlText w:val="%8"/>
      <w:lvlJc w:val="left"/>
      <w:pPr>
        <w:tabs>
          <w:tab w:val="num" w:pos="6491"/>
        </w:tabs>
        <w:ind w:left="6491" w:hanging="1474"/>
      </w:pPr>
    </w:lvl>
    <w:lvl w:ilvl="8">
      <w:start w:val="9"/>
      <w:numFmt w:val="decimal"/>
      <w:lvlText w:val="%9"/>
      <w:lvlJc w:val="left"/>
      <w:pPr>
        <w:tabs>
          <w:tab w:val="num" w:pos="8079"/>
        </w:tabs>
        <w:ind w:left="8079" w:hanging="1588"/>
      </w:pPr>
    </w:lvl>
  </w:abstractNum>
  <w:abstractNum w:abstractNumId="18">
    <w:nsid w:val="67D63C04"/>
    <w:multiLevelType w:val="multilevel"/>
    <w:tmpl w:val="5C2C59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nsid w:val="6E5A4062"/>
    <w:multiLevelType w:val="multilevel"/>
    <w:tmpl w:val="6B3A079C"/>
    <w:lvl w:ilvl="0">
      <w:start w:val="1"/>
      <w:numFmt w:val="lowerLetter"/>
      <w:lvlText w:val="(%1)"/>
      <w:lvlJc w:val="left"/>
      <w:pPr>
        <w:tabs>
          <w:tab w:val="num" w:pos="567"/>
        </w:tabs>
        <w:ind w:left="283" w:hanging="283"/>
      </w:pPr>
    </w:lvl>
    <w:lvl w:ilvl="1">
      <w:start w:val="2"/>
      <w:numFmt w:val="decimal"/>
      <w:lvlText w:val="%2"/>
      <w:lvlJc w:val="left"/>
      <w:pPr>
        <w:tabs>
          <w:tab w:val="num" w:pos="566"/>
        </w:tabs>
        <w:ind w:left="566" w:hanging="283"/>
      </w:pPr>
    </w:lvl>
    <w:lvl w:ilvl="2">
      <w:start w:val="3"/>
      <w:numFmt w:val="decimal"/>
      <w:lvlText w:val="%3"/>
      <w:lvlJc w:val="left"/>
      <w:pPr>
        <w:tabs>
          <w:tab w:val="num" w:pos="1133"/>
        </w:tabs>
        <w:ind w:left="1133" w:hanging="567"/>
      </w:pPr>
    </w:lvl>
    <w:lvl w:ilvl="3">
      <w:start w:val="4"/>
      <w:numFmt w:val="decimal"/>
      <w:lvlText w:val="%4"/>
      <w:lvlJc w:val="left"/>
      <w:pPr>
        <w:tabs>
          <w:tab w:val="num" w:pos="1842"/>
        </w:tabs>
        <w:ind w:left="1842" w:hanging="709"/>
      </w:pPr>
    </w:lvl>
    <w:lvl w:ilvl="4">
      <w:start w:val="5"/>
      <w:numFmt w:val="decimal"/>
      <w:lvlText w:val="%5"/>
      <w:lvlJc w:val="left"/>
      <w:pPr>
        <w:tabs>
          <w:tab w:val="num" w:pos="2692"/>
        </w:tabs>
        <w:ind w:left="2692" w:hanging="850"/>
      </w:pPr>
    </w:lvl>
    <w:lvl w:ilvl="5">
      <w:start w:val="6"/>
      <w:numFmt w:val="decimal"/>
      <w:lvlText w:val="%6"/>
      <w:lvlJc w:val="left"/>
      <w:pPr>
        <w:tabs>
          <w:tab w:val="num" w:pos="3713"/>
        </w:tabs>
        <w:ind w:left="3713" w:hanging="1021"/>
      </w:pPr>
    </w:lvl>
    <w:lvl w:ilvl="6">
      <w:start w:val="7"/>
      <w:numFmt w:val="decimal"/>
      <w:lvlText w:val="%7"/>
      <w:lvlJc w:val="left"/>
      <w:pPr>
        <w:tabs>
          <w:tab w:val="num" w:pos="5017"/>
        </w:tabs>
        <w:ind w:left="5017" w:hanging="1304"/>
      </w:pPr>
    </w:lvl>
    <w:lvl w:ilvl="7">
      <w:start w:val="8"/>
      <w:numFmt w:val="decimal"/>
      <w:lvlText w:val="%8"/>
      <w:lvlJc w:val="left"/>
      <w:pPr>
        <w:tabs>
          <w:tab w:val="num" w:pos="6491"/>
        </w:tabs>
        <w:ind w:left="6491" w:hanging="1474"/>
      </w:pPr>
    </w:lvl>
    <w:lvl w:ilvl="8">
      <w:start w:val="9"/>
      <w:numFmt w:val="decimal"/>
      <w:lvlText w:val="%9"/>
      <w:lvlJc w:val="left"/>
      <w:pPr>
        <w:tabs>
          <w:tab w:val="num" w:pos="8079"/>
        </w:tabs>
        <w:ind w:left="8079" w:hanging="1588"/>
      </w:pPr>
    </w:lvl>
  </w:abstractNum>
  <w:abstractNum w:abstractNumId="20">
    <w:nsid w:val="6E9A52A3"/>
    <w:multiLevelType w:val="multilevel"/>
    <w:tmpl w:val="222E922A"/>
    <w:lvl w:ilvl="0">
      <w:start w:val="1"/>
      <w:numFmt w:val="lowerLetter"/>
      <w:lvlText w:val="(%1)"/>
      <w:lvlJc w:val="left"/>
      <w:pPr>
        <w:tabs>
          <w:tab w:val="num" w:pos="567"/>
        </w:tabs>
        <w:ind w:left="283" w:hanging="283"/>
      </w:pPr>
    </w:lvl>
    <w:lvl w:ilvl="1">
      <w:start w:val="2"/>
      <w:numFmt w:val="decimal"/>
      <w:lvlText w:val="%2"/>
      <w:lvlJc w:val="left"/>
      <w:pPr>
        <w:tabs>
          <w:tab w:val="num" w:pos="566"/>
        </w:tabs>
        <w:ind w:left="566" w:hanging="283"/>
      </w:pPr>
    </w:lvl>
    <w:lvl w:ilvl="2">
      <w:start w:val="3"/>
      <w:numFmt w:val="decimal"/>
      <w:lvlText w:val="%3"/>
      <w:lvlJc w:val="left"/>
      <w:pPr>
        <w:tabs>
          <w:tab w:val="num" w:pos="1133"/>
        </w:tabs>
        <w:ind w:left="1133" w:hanging="567"/>
      </w:pPr>
    </w:lvl>
    <w:lvl w:ilvl="3">
      <w:start w:val="4"/>
      <w:numFmt w:val="decimal"/>
      <w:lvlText w:val="%4"/>
      <w:lvlJc w:val="left"/>
      <w:pPr>
        <w:tabs>
          <w:tab w:val="num" w:pos="1842"/>
        </w:tabs>
        <w:ind w:left="1842" w:hanging="709"/>
      </w:pPr>
    </w:lvl>
    <w:lvl w:ilvl="4">
      <w:start w:val="5"/>
      <w:numFmt w:val="decimal"/>
      <w:lvlText w:val="%5"/>
      <w:lvlJc w:val="left"/>
      <w:pPr>
        <w:tabs>
          <w:tab w:val="num" w:pos="2692"/>
        </w:tabs>
        <w:ind w:left="2692" w:hanging="850"/>
      </w:pPr>
    </w:lvl>
    <w:lvl w:ilvl="5">
      <w:start w:val="6"/>
      <w:numFmt w:val="decimal"/>
      <w:lvlText w:val="%6"/>
      <w:lvlJc w:val="left"/>
      <w:pPr>
        <w:tabs>
          <w:tab w:val="num" w:pos="3713"/>
        </w:tabs>
        <w:ind w:left="3713" w:hanging="1021"/>
      </w:pPr>
    </w:lvl>
    <w:lvl w:ilvl="6">
      <w:start w:val="7"/>
      <w:numFmt w:val="decimal"/>
      <w:lvlText w:val="%7"/>
      <w:lvlJc w:val="left"/>
      <w:pPr>
        <w:tabs>
          <w:tab w:val="num" w:pos="5017"/>
        </w:tabs>
        <w:ind w:left="5017" w:hanging="1304"/>
      </w:pPr>
    </w:lvl>
    <w:lvl w:ilvl="7">
      <w:start w:val="8"/>
      <w:numFmt w:val="decimal"/>
      <w:lvlText w:val="%8"/>
      <w:lvlJc w:val="left"/>
      <w:pPr>
        <w:tabs>
          <w:tab w:val="num" w:pos="6491"/>
        </w:tabs>
        <w:ind w:left="6491" w:hanging="1474"/>
      </w:pPr>
    </w:lvl>
    <w:lvl w:ilvl="8">
      <w:start w:val="9"/>
      <w:numFmt w:val="decimal"/>
      <w:lvlText w:val="%9"/>
      <w:lvlJc w:val="left"/>
      <w:pPr>
        <w:tabs>
          <w:tab w:val="num" w:pos="8079"/>
        </w:tabs>
        <w:ind w:left="8079" w:hanging="1588"/>
      </w:pPr>
    </w:lvl>
  </w:abstractNum>
  <w:num w:numId="1">
    <w:abstractNumId w:val="13"/>
  </w:num>
  <w:num w:numId="2">
    <w:abstractNumId w:val="1"/>
  </w:num>
  <w:num w:numId="3">
    <w:abstractNumId w:val="0"/>
  </w:num>
  <w:num w:numId="4">
    <w:abstractNumId w:val="14"/>
  </w:num>
  <w:num w:numId="5">
    <w:abstractNumId w:val="6"/>
  </w:num>
  <w:num w:numId="6">
    <w:abstractNumId w:val="2"/>
  </w:num>
  <w:num w:numId="7">
    <w:abstractNumId w:val="7"/>
  </w:num>
  <w:num w:numId="8">
    <w:abstractNumId w:val="17"/>
  </w:num>
  <w:num w:numId="9">
    <w:abstractNumId w:val="4"/>
  </w:num>
  <w:num w:numId="10">
    <w:abstractNumId w:val="15"/>
  </w:num>
  <w:num w:numId="11">
    <w:abstractNumId w:val="11"/>
  </w:num>
  <w:num w:numId="12">
    <w:abstractNumId w:val="20"/>
  </w:num>
  <w:num w:numId="13">
    <w:abstractNumId w:val="16"/>
  </w:num>
  <w:num w:numId="14">
    <w:abstractNumId w:val="9"/>
  </w:num>
  <w:num w:numId="15">
    <w:abstractNumId w:val="10"/>
  </w:num>
  <w:num w:numId="16">
    <w:abstractNumId w:val="8"/>
  </w:num>
  <w:num w:numId="17">
    <w:abstractNumId w:val="19"/>
  </w:num>
  <w:num w:numId="18">
    <w:abstractNumId w:val="5"/>
  </w:num>
  <w:num w:numId="19">
    <w:abstractNumId w:val="12"/>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A05"/>
    <w:rsid w:val="00033E87"/>
    <w:rsid w:val="00037396"/>
    <w:rsid w:val="00080CEC"/>
    <w:rsid w:val="001C485E"/>
    <w:rsid w:val="001D0419"/>
    <w:rsid w:val="001D0E59"/>
    <w:rsid w:val="002148CA"/>
    <w:rsid w:val="002216F9"/>
    <w:rsid w:val="00267ABC"/>
    <w:rsid w:val="002767E8"/>
    <w:rsid w:val="00290B12"/>
    <w:rsid w:val="002A2D14"/>
    <w:rsid w:val="003513C8"/>
    <w:rsid w:val="00381766"/>
    <w:rsid w:val="003C761B"/>
    <w:rsid w:val="003E7FE2"/>
    <w:rsid w:val="00421D66"/>
    <w:rsid w:val="00457AB1"/>
    <w:rsid w:val="00524D24"/>
    <w:rsid w:val="0053074C"/>
    <w:rsid w:val="005907F9"/>
    <w:rsid w:val="005D3264"/>
    <w:rsid w:val="0063083C"/>
    <w:rsid w:val="00663A16"/>
    <w:rsid w:val="00687898"/>
    <w:rsid w:val="006A1463"/>
    <w:rsid w:val="006B0DE0"/>
    <w:rsid w:val="006B182F"/>
    <w:rsid w:val="0070349E"/>
    <w:rsid w:val="00746C22"/>
    <w:rsid w:val="00774D53"/>
    <w:rsid w:val="00793CEB"/>
    <w:rsid w:val="007B5628"/>
    <w:rsid w:val="007C3E3F"/>
    <w:rsid w:val="008078F1"/>
    <w:rsid w:val="0085269F"/>
    <w:rsid w:val="00876267"/>
    <w:rsid w:val="0087641B"/>
    <w:rsid w:val="00884C15"/>
    <w:rsid w:val="008D1E93"/>
    <w:rsid w:val="008E41AC"/>
    <w:rsid w:val="00937652"/>
    <w:rsid w:val="009627DA"/>
    <w:rsid w:val="009C4F32"/>
    <w:rsid w:val="00A04617"/>
    <w:rsid w:val="00A22E0A"/>
    <w:rsid w:val="00A24717"/>
    <w:rsid w:val="00A44AF1"/>
    <w:rsid w:val="00A86D23"/>
    <w:rsid w:val="00A92C8D"/>
    <w:rsid w:val="00A95DDB"/>
    <w:rsid w:val="00AB093F"/>
    <w:rsid w:val="00AC78BE"/>
    <w:rsid w:val="00AE3E99"/>
    <w:rsid w:val="00B958CF"/>
    <w:rsid w:val="00BC270D"/>
    <w:rsid w:val="00C56D53"/>
    <w:rsid w:val="00CD59C3"/>
    <w:rsid w:val="00CE19FE"/>
    <w:rsid w:val="00CF14B4"/>
    <w:rsid w:val="00D26030"/>
    <w:rsid w:val="00D27CA6"/>
    <w:rsid w:val="00D5565B"/>
    <w:rsid w:val="00D608D8"/>
    <w:rsid w:val="00D70699"/>
    <w:rsid w:val="00D75CB4"/>
    <w:rsid w:val="00E07A05"/>
    <w:rsid w:val="00EE4F2D"/>
    <w:rsid w:val="00F0225B"/>
    <w:rsid w:val="00F47C42"/>
    <w:rsid w:val="00F86C55"/>
    <w:rsid w:val="00FB0815"/>
    <w:rsid w:val="00FF4A71"/>
    <w:rsid w:val="00FF775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18AE81-FE3B-4603-B514-F85419CA6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overflowPunct w:val="0"/>
    </w:pPr>
    <w:rPr>
      <w:color w:val="00000A"/>
      <w:sz w:val="24"/>
    </w:rPr>
  </w:style>
  <w:style w:type="paragraph" w:styleId="Heading1">
    <w:name w:val="heading 1"/>
    <w:basedOn w:val="Heading"/>
    <w:qFormat/>
    <w:pPr>
      <w:outlineLvl w:val="0"/>
    </w:pPr>
    <w:rPr>
      <w:b/>
      <w:bCs/>
      <w:sz w:val="32"/>
      <w:szCs w:val="32"/>
    </w:rPr>
  </w:style>
  <w:style w:type="paragraph" w:styleId="Heading2">
    <w:name w:val="heading 2"/>
    <w:basedOn w:val="Heading"/>
    <w:qFormat/>
    <w:pPr>
      <w:outlineLvl w:val="1"/>
    </w:pPr>
    <w:rPr>
      <w:b/>
      <w:bCs/>
      <w:iCs/>
    </w:rPr>
  </w:style>
  <w:style w:type="paragraph" w:styleId="Heading3">
    <w:name w:val="heading 3"/>
    <w:basedOn w:val="Heading"/>
    <w:qFormat/>
    <w:pPr>
      <w:outlineLvl w:val="2"/>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swer">
    <w:name w:val="answer"/>
    <w:qFormat/>
    <w:rPr>
      <w:rFonts w:ascii="Courier New" w:hAnsi="Courier New"/>
      <w:sz w:val="20"/>
    </w:rPr>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VisitedInternetLink">
    <w:name w:val="Visited Internet Link"/>
    <w:rPr>
      <w:color w:val="800000"/>
      <w:u w:val="single"/>
    </w:rPr>
  </w:style>
  <w:style w:type="character" w:customStyle="1" w:styleId="NumberingSymbols">
    <w:name w:val="Numbering Symbols"/>
    <w:qFormat/>
  </w:style>
  <w:style w:type="character" w:customStyle="1" w:styleId="ListLabel1">
    <w:name w:val="ListLabel 1"/>
    <w:qFormat/>
    <w:rPr>
      <w:rFonts w:cs="Symbol"/>
    </w:rPr>
  </w:style>
  <w:style w:type="character" w:customStyle="1" w:styleId="ListLabel2">
    <w:name w:val="ListLabel 2"/>
    <w:qFormat/>
    <w:rPr>
      <w:rFonts w:cs="OpenSymbol"/>
    </w:rPr>
  </w:style>
  <w:style w:type="character" w:customStyle="1" w:styleId="ListLabel3">
    <w:name w:val="ListLabel 3"/>
    <w:qFormat/>
    <w:rPr>
      <w:rFonts w:cs="Symbol"/>
    </w:rPr>
  </w:style>
  <w:style w:type="character" w:customStyle="1" w:styleId="ListLabel4">
    <w:name w:val="ListLabel 4"/>
    <w:qFormat/>
    <w:rPr>
      <w:rFonts w:cs="OpenSymbol"/>
    </w:rPr>
  </w:style>
  <w:style w:type="paragraph" w:customStyle="1" w:styleId="Heading">
    <w:name w:val="Heading"/>
    <w:basedOn w:val="Normal"/>
    <w:next w:val="TextBody"/>
    <w:qFormat/>
    <w:pPr>
      <w:keepNext/>
      <w:spacing w:before="240" w:after="120"/>
    </w:pPr>
    <w:rPr>
      <w:rFonts w:ascii="Arial" w:eastAsia="Microsoft YaHei"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answer0">
    <w:name w:val="answer"/>
    <w:basedOn w:val="Normal"/>
    <w:qFormat/>
    <w:pPr>
      <w:pBdr>
        <w:top w:val="single" w:sz="2" w:space="2" w:color="000001"/>
        <w:left w:val="single" w:sz="2" w:space="2" w:color="000001"/>
        <w:bottom w:val="single" w:sz="2" w:space="2" w:color="000001"/>
        <w:right w:val="single" w:sz="2" w:space="2" w:color="000001"/>
      </w:pBdr>
      <w:spacing w:before="56" w:after="56"/>
      <w:ind w:left="284" w:right="284"/>
    </w:pPr>
    <w:rPr>
      <w:rFonts w:ascii="Courier New" w:hAnsi="Courier New"/>
      <w:sz w:val="20"/>
    </w:rPr>
  </w:style>
  <w:style w:type="paragraph" w:customStyle="1" w:styleId="question">
    <w:name w:val="question"/>
    <w:basedOn w:val="Normal"/>
    <w:qFormat/>
    <w:pPr>
      <w:spacing w:before="112"/>
    </w:pPr>
  </w:style>
  <w:style w:type="paragraph" w:customStyle="1" w:styleId="TableContents">
    <w:name w:val="Table Contents"/>
    <w:basedOn w:val="Normal"/>
    <w:qFormat/>
    <w:pPr>
      <w:suppressLineNumbers/>
    </w:pPr>
  </w:style>
  <w:style w:type="paragraph" w:styleId="NoSpacing">
    <w:name w:val="No Spacing"/>
    <w:qFormat/>
    <w:pPr>
      <w:overflowPunct w:val="0"/>
    </w:pPr>
    <w:rPr>
      <w:color w:val="00000A"/>
      <w:sz w:val="24"/>
    </w:rPr>
  </w:style>
  <w:style w:type="paragraph" w:styleId="Footer">
    <w:name w:val="footer"/>
    <w:basedOn w:val="Normal"/>
    <w:pPr>
      <w:suppressLineNumbers/>
      <w:tabs>
        <w:tab w:val="center" w:pos="4819"/>
        <w:tab w:val="right" w:pos="9638"/>
      </w:tabs>
    </w:pPr>
  </w:style>
  <w:style w:type="paragraph" w:styleId="Header">
    <w:name w:val="header"/>
    <w:basedOn w:val="Normal"/>
    <w:pPr>
      <w:suppressLineNumbers/>
      <w:tabs>
        <w:tab w:val="center" w:pos="4819"/>
        <w:tab w:val="right" w:pos="9638"/>
      </w:tabs>
    </w:pPr>
  </w:style>
  <w:style w:type="paragraph" w:customStyle="1" w:styleId="TableHeading">
    <w:name w:val="Table Heading"/>
    <w:basedOn w:val="TableContents"/>
    <w:qFormat/>
    <w:pPr>
      <w:jc w:val="center"/>
    </w:pPr>
    <w:rPr>
      <w:b/>
      <w:bCs/>
    </w:rPr>
  </w:style>
  <w:style w:type="paragraph" w:customStyle="1" w:styleId="TableContent">
    <w:name w:val="Table Content"/>
    <w:basedOn w:val="Normal"/>
    <w:qFormat/>
    <w:rPr>
      <w:rFonts w:ascii="Arial" w:hAnsi="Arial"/>
      <w:sz w:val="22"/>
    </w:r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numbering" w:customStyle="1" w:styleId="Numbering1">
    <w:name w:val="Numbering 1"/>
  </w:style>
  <w:style w:type="numbering" w:customStyle="1" w:styleId="Numbering2">
    <w:name w:val="Numbering 2"/>
  </w:style>
  <w:style w:type="numbering" w:customStyle="1" w:styleId="Numbering3">
    <w:name w:val="Numbering 3"/>
  </w:style>
  <w:style w:type="numbering" w:customStyle="1" w:styleId="Numbering4">
    <w:name w:val="Numbering 4"/>
  </w:style>
  <w:style w:type="numbering" w:customStyle="1" w:styleId="Numbering5">
    <w:name w:val="Numbering 5"/>
  </w:style>
  <w:style w:type="numbering" w:customStyle="1" w:styleId="Lettering1">
    <w:name w:val="Lettering 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C3173-6604-4428-ABA1-1AE19C442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A8748A8C</Template>
  <TotalTime>1</TotalTime>
  <Pages>15</Pages>
  <Words>2634</Words>
  <Characters>15019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Mitchell</dc:creator>
  <cp:lastModifiedBy>Steve Mitchell</cp:lastModifiedBy>
  <cp:revision>3</cp:revision>
  <dcterms:created xsi:type="dcterms:W3CDTF">2016-03-24T09:32:00Z</dcterms:created>
  <dcterms:modified xsi:type="dcterms:W3CDTF">2016-03-24T09:32:00Z</dcterms:modified>
  <dc:language>en-GB</dc:language>
</cp:coreProperties>
</file>